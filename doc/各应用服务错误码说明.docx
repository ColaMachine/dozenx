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91729" w14:textId="77777777" w:rsidR="00804F5D" w:rsidRDefault="00804F5D">
      <w:pPr>
        <w:ind w:firstLine="488"/>
      </w:pPr>
    </w:p>
    <w:tbl>
      <w:tblPr>
        <w:tblW w:w="92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5"/>
      </w:tblGrid>
      <w:tr w:rsidR="00804F5D" w14:paraId="07AD18EC" w14:textId="77777777">
        <w:trPr>
          <w:cantSplit/>
          <w:trHeight w:val="2163"/>
        </w:trPr>
        <w:tc>
          <w:tcPr>
            <w:tcW w:w="9225" w:type="dxa"/>
            <w:vAlign w:val="bottom"/>
          </w:tcPr>
          <w:p w14:paraId="3F5A564A" w14:textId="758ADF04" w:rsidR="00804F5D" w:rsidRDefault="007B3279">
            <w:pPr>
              <w:pStyle w:val="CoverTitle1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各</w:t>
            </w:r>
            <w:r w:rsidR="00E02575">
              <w:rPr>
                <w:rFonts w:hint="eastAsia"/>
                <w:kern w:val="2"/>
                <w:lang w:eastAsia="zh-CN"/>
              </w:rPr>
              <w:t>应用</w:t>
            </w:r>
            <w:r>
              <w:rPr>
                <w:rFonts w:hint="eastAsia"/>
                <w:kern w:val="2"/>
                <w:lang w:eastAsia="zh-CN"/>
              </w:rPr>
              <w:t>服务</w:t>
            </w:r>
            <w:r>
              <w:rPr>
                <w:kern w:val="2"/>
                <w:lang w:eastAsia="zh-CN"/>
              </w:rPr>
              <w:t>错误码</w:t>
            </w:r>
            <w:r w:rsidR="00A81594">
              <w:rPr>
                <w:rFonts w:hint="eastAsia"/>
                <w:kern w:val="2"/>
                <w:lang w:eastAsia="zh-CN"/>
              </w:rPr>
              <w:t>说明</w:t>
            </w:r>
          </w:p>
        </w:tc>
      </w:tr>
      <w:tr w:rsidR="00804F5D" w14:paraId="574972F2" w14:textId="77777777">
        <w:trPr>
          <w:cantSplit/>
          <w:trHeight w:val="598"/>
        </w:trPr>
        <w:tc>
          <w:tcPr>
            <w:tcW w:w="9225" w:type="dxa"/>
            <w:vAlign w:val="bottom"/>
          </w:tcPr>
          <w:p w14:paraId="16A1C684" w14:textId="38A2CFCE" w:rsidR="00804F5D" w:rsidRDefault="00B75497">
            <w:pPr>
              <w:ind w:firstLine="480"/>
              <w:rPr>
                <w:kern w:val="2"/>
              </w:rPr>
            </w:pPr>
            <w:r>
              <w:rPr>
                <w:noProof/>
                <w:kern w:val="2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43BF7F82" wp14:editId="756B838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-17781</wp:posOffset>
                      </wp:positionV>
                      <wp:extent cx="6010275" cy="0"/>
                      <wp:effectExtent l="0" t="0" r="28575" b="19050"/>
                      <wp:wrapNone/>
                      <wp:docPr id="1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B110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left:0;text-align:left;margin-left:-3.45pt;margin-top:-1.4pt;width:473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" strokeweight="1.5pt"/>
                  </w:pict>
                </mc:Fallback>
              </mc:AlternateContent>
            </w:r>
            <w:r w:rsidR="00A81594">
              <w:rPr>
                <w:kern w:val="2"/>
              </w:rPr>
              <w:t xml:space="preserve"> </w:t>
            </w:r>
          </w:p>
        </w:tc>
      </w:tr>
      <w:tr w:rsidR="00804F5D" w14:paraId="154F125C" w14:textId="77777777">
        <w:trPr>
          <w:cantSplit/>
          <w:trHeight w:val="1677"/>
        </w:trPr>
        <w:tc>
          <w:tcPr>
            <w:tcW w:w="9225" w:type="dxa"/>
            <w:vAlign w:val="center"/>
          </w:tcPr>
          <w:p w14:paraId="37CB8236" w14:textId="77777777" w:rsidR="00804F5D" w:rsidRDefault="00804F5D">
            <w:pPr>
              <w:pStyle w:val="CoverTitle2"/>
              <w:ind w:left="0"/>
              <w:rPr>
                <w:kern w:val="2"/>
                <w:lang w:eastAsia="zh-CN"/>
              </w:rPr>
            </w:pPr>
          </w:p>
        </w:tc>
      </w:tr>
      <w:tr w:rsidR="00804F5D" w14:paraId="41C54CD2" w14:textId="77777777">
        <w:trPr>
          <w:cantSplit/>
        </w:trPr>
        <w:tc>
          <w:tcPr>
            <w:tcW w:w="9225" w:type="dxa"/>
            <w:vAlign w:val="center"/>
          </w:tcPr>
          <w:p w14:paraId="15800481" w14:textId="77777777" w:rsidR="00804F5D" w:rsidRDefault="00804F5D">
            <w:pPr>
              <w:pStyle w:val="CoverTitle2"/>
              <w:ind w:left="5103" w:firstLineChars="236" w:firstLine="708"/>
              <w:rPr>
                <w:kern w:val="2"/>
                <w:lang w:eastAsia="zh-CN"/>
              </w:rPr>
            </w:pPr>
          </w:p>
          <w:p w14:paraId="6B397B5D" w14:textId="77777777" w:rsidR="00804F5D" w:rsidRDefault="00804F5D">
            <w:pPr>
              <w:ind w:firstLine="488"/>
              <w:rPr>
                <w:kern w:val="2"/>
              </w:rPr>
            </w:pPr>
          </w:p>
          <w:p w14:paraId="173E88F6" w14:textId="77777777" w:rsidR="00804F5D" w:rsidRDefault="00804F5D">
            <w:pPr>
              <w:ind w:firstLine="488"/>
              <w:rPr>
                <w:kern w:val="2"/>
              </w:rPr>
            </w:pPr>
          </w:p>
          <w:p w14:paraId="551907AE" w14:textId="77777777" w:rsidR="00804F5D" w:rsidRDefault="00804F5D">
            <w:pPr>
              <w:ind w:firstLine="488"/>
              <w:rPr>
                <w:kern w:val="2"/>
              </w:rPr>
            </w:pPr>
          </w:p>
          <w:p w14:paraId="3C486E89" w14:textId="77777777" w:rsidR="00804F5D" w:rsidRDefault="00804F5D">
            <w:pPr>
              <w:ind w:firstLine="488"/>
              <w:rPr>
                <w:kern w:val="2"/>
              </w:rPr>
            </w:pPr>
          </w:p>
        </w:tc>
      </w:tr>
      <w:tr w:rsidR="00804F5D" w14:paraId="3E1F901A" w14:textId="77777777">
        <w:trPr>
          <w:cantSplit/>
        </w:trPr>
        <w:tc>
          <w:tcPr>
            <w:tcW w:w="9225" w:type="dxa"/>
            <w:vAlign w:val="center"/>
          </w:tcPr>
          <w:p w14:paraId="4920DFF7" w14:textId="77777777" w:rsidR="00804F5D" w:rsidRDefault="00804F5D">
            <w:pPr>
              <w:pStyle w:val="CoverTitle2"/>
              <w:ind w:left="5812"/>
              <w:rPr>
                <w:kern w:val="2"/>
                <w:lang w:eastAsia="zh-CN"/>
              </w:rPr>
            </w:pPr>
          </w:p>
          <w:p w14:paraId="0D3CF21B" w14:textId="77777777" w:rsidR="00804F5D" w:rsidRDefault="00804F5D">
            <w:pPr>
              <w:ind w:firstLine="488"/>
              <w:rPr>
                <w:kern w:val="2"/>
              </w:rPr>
            </w:pPr>
          </w:p>
          <w:p w14:paraId="7620B472" w14:textId="77777777" w:rsidR="00804F5D" w:rsidRDefault="00804F5D">
            <w:pPr>
              <w:ind w:firstLine="488"/>
              <w:rPr>
                <w:kern w:val="2"/>
              </w:rPr>
            </w:pPr>
          </w:p>
          <w:p w14:paraId="5FB773EC" w14:textId="77777777" w:rsidR="00804F5D" w:rsidRDefault="00804F5D">
            <w:pPr>
              <w:ind w:firstLine="488"/>
              <w:rPr>
                <w:kern w:val="2"/>
              </w:rPr>
            </w:pPr>
          </w:p>
          <w:tbl>
            <w:tblPr>
              <w:tblStyle w:val="Table"/>
              <w:tblW w:w="9210" w:type="dxa"/>
              <w:tblBorders>
                <w:left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559"/>
              <w:gridCol w:w="6238"/>
            </w:tblGrid>
            <w:tr w:rsidR="00804F5D" w14:paraId="75598AD9" w14:textId="77777777" w:rsidTr="00804F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13" w:type="dxa"/>
                </w:tcPr>
                <w:p w14:paraId="1BE6FDFA" w14:textId="77777777" w:rsidR="00804F5D" w:rsidRDefault="00A81594">
                  <w:pPr>
                    <w:pStyle w:val="af9"/>
                    <w:rPr>
                      <w:kern w:val="2"/>
                      <w:sz w:val="24"/>
                      <w:szCs w:val="24"/>
                    </w:rPr>
                  </w:pPr>
                  <w:r>
                    <w:rPr>
                      <w:kern w:val="2"/>
                      <w:sz w:val="24"/>
                      <w:szCs w:val="24"/>
                    </w:rPr>
                    <w:t>版本</w:t>
                  </w:r>
                </w:p>
              </w:tc>
              <w:tc>
                <w:tcPr>
                  <w:tcW w:w="1559" w:type="dxa"/>
                </w:tcPr>
                <w:p w14:paraId="07AA201D" w14:textId="77777777" w:rsidR="00804F5D" w:rsidRDefault="00A81594">
                  <w:pPr>
                    <w:pStyle w:val="af9"/>
                    <w:rPr>
                      <w:kern w:val="2"/>
                      <w:sz w:val="24"/>
                      <w:szCs w:val="24"/>
                    </w:rPr>
                  </w:pPr>
                  <w:r>
                    <w:rPr>
                      <w:kern w:val="2"/>
                      <w:sz w:val="24"/>
                      <w:szCs w:val="24"/>
                    </w:rPr>
                    <w:t>作者</w:t>
                  </w:r>
                </w:p>
              </w:tc>
              <w:tc>
                <w:tcPr>
                  <w:tcW w:w="6238" w:type="dxa"/>
                </w:tcPr>
                <w:p w14:paraId="249EA62B" w14:textId="77777777" w:rsidR="00804F5D" w:rsidRDefault="00A81594">
                  <w:pPr>
                    <w:pStyle w:val="af9"/>
                    <w:rPr>
                      <w:kern w:val="2"/>
                      <w:sz w:val="24"/>
                      <w:szCs w:val="24"/>
                    </w:rPr>
                  </w:pPr>
                  <w:r>
                    <w:rPr>
                      <w:kern w:val="2"/>
                      <w:sz w:val="24"/>
                      <w:szCs w:val="24"/>
                    </w:rPr>
                    <w:t>修订内容</w:t>
                  </w:r>
                </w:p>
              </w:tc>
            </w:tr>
            <w:tr w:rsidR="00804F5D" w14:paraId="56BB6F1E" w14:textId="77777777" w:rsidTr="00804F5D">
              <w:tc>
                <w:tcPr>
                  <w:tcW w:w="1413" w:type="dxa"/>
                </w:tcPr>
                <w:p w14:paraId="07308EC3" w14:textId="77777777" w:rsidR="00804F5D" w:rsidRDefault="00A81594">
                  <w:pPr>
                    <w:pStyle w:val="af8"/>
                    <w:ind w:firstLine="5"/>
                    <w:rPr>
                      <w:kern w:val="2"/>
                      <w:sz w:val="24"/>
                      <w:szCs w:val="24"/>
                    </w:rPr>
                  </w:pPr>
                  <w:r>
                    <w:rPr>
                      <w:kern w:val="2"/>
                      <w:sz w:val="24"/>
                      <w:szCs w:val="24"/>
                    </w:rPr>
                    <w:t>V</w:t>
                  </w:r>
                  <w:r>
                    <w:rPr>
                      <w:rFonts w:hint="eastAsia"/>
                      <w:kern w:val="2"/>
                      <w:sz w:val="24"/>
                      <w:szCs w:val="24"/>
                    </w:rPr>
                    <w:t>1.0.0</w:t>
                  </w:r>
                </w:p>
              </w:tc>
              <w:tc>
                <w:tcPr>
                  <w:tcW w:w="1559" w:type="dxa"/>
                </w:tcPr>
                <w:p w14:paraId="6CE17FEA" w14:textId="6C37B679" w:rsidR="00804F5D" w:rsidRDefault="00B05153">
                  <w:pPr>
                    <w:pStyle w:val="af8"/>
                    <w:ind w:firstLine="5"/>
                    <w:rPr>
                      <w:kern w:val="2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kern w:val="2"/>
                      <w:sz w:val="24"/>
                      <w:szCs w:val="24"/>
                      <w:lang w:eastAsia="zh-CN"/>
                    </w:rPr>
                    <w:t>周洋</w:t>
                  </w:r>
                </w:p>
              </w:tc>
              <w:tc>
                <w:tcPr>
                  <w:tcW w:w="6238" w:type="dxa"/>
                </w:tcPr>
                <w:p w14:paraId="21F5333D" w14:textId="77777777" w:rsidR="00804F5D" w:rsidRDefault="00A81594">
                  <w:pPr>
                    <w:pStyle w:val="af8"/>
                    <w:ind w:firstLine="5"/>
                    <w:rPr>
                      <w:kern w:val="2"/>
                      <w:sz w:val="24"/>
                      <w:szCs w:val="24"/>
                    </w:rPr>
                  </w:pPr>
                  <w:r>
                    <w:rPr>
                      <w:kern w:val="2"/>
                      <w:sz w:val="24"/>
                      <w:szCs w:val="24"/>
                    </w:rPr>
                    <w:t>新建文档</w:t>
                  </w:r>
                </w:p>
              </w:tc>
            </w:tr>
          </w:tbl>
          <w:p w14:paraId="1E442F38" w14:textId="77777777" w:rsidR="00804F5D" w:rsidRDefault="00804F5D">
            <w:pPr>
              <w:pStyle w:val="CoverTitle2"/>
              <w:ind w:left="0"/>
              <w:rPr>
                <w:kern w:val="2"/>
                <w:lang w:eastAsia="zh-CN"/>
              </w:rPr>
            </w:pPr>
          </w:p>
          <w:p w14:paraId="38D4286C" w14:textId="77777777" w:rsidR="00804F5D" w:rsidRDefault="00804F5D">
            <w:pPr>
              <w:pStyle w:val="CoverTitle2"/>
              <w:ind w:left="5812" w:firstLineChars="400" w:firstLine="1200"/>
              <w:rPr>
                <w:kern w:val="2"/>
                <w:lang w:eastAsia="zh-CN"/>
              </w:rPr>
            </w:pPr>
          </w:p>
        </w:tc>
      </w:tr>
    </w:tbl>
    <w:p w14:paraId="5BE7F941" w14:textId="77777777" w:rsidR="00804F5D" w:rsidRDefault="00804F5D">
      <w:pPr>
        <w:ind w:firstLine="488"/>
        <w:sectPr w:rsidR="00804F5D">
          <w:headerReference w:type="default" r:id="rId9"/>
          <w:footerReference w:type="default" r:id="rId10"/>
          <w:headerReference w:type="first" r:id="rId11"/>
          <w:pgSz w:w="11906" w:h="16838"/>
          <w:pgMar w:top="1701" w:right="1134" w:bottom="1418" w:left="1134" w:header="1134" w:footer="851" w:gutter="0"/>
          <w:cols w:space="720"/>
          <w:docGrid w:linePitch="312"/>
        </w:sectPr>
      </w:pPr>
    </w:p>
    <w:p w14:paraId="6D521B36" w14:textId="77777777" w:rsidR="00804F5D" w:rsidRDefault="00A81594">
      <w:pPr>
        <w:pStyle w:val="TOC1"/>
      </w:pPr>
      <w:r>
        <w:rPr>
          <w:rFonts w:hint="eastAsia"/>
        </w:rPr>
        <w:lastRenderedPageBreak/>
        <w:t>目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00FC2412" w14:textId="706819C9" w:rsidR="007940F8" w:rsidRDefault="00804F5D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b w:val="0"/>
          <w:spacing w:val="4"/>
          <w:sz w:val="23"/>
          <w:szCs w:val="30"/>
          <w:lang w:eastAsia="en-US"/>
        </w:rPr>
        <w:fldChar w:fldCharType="begin"/>
      </w:r>
      <w:r w:rsidR="00A81594">
        <w:rPr>
          <w:b w:val="0"/>
          <w:spacing w:val="4"/>
          <w:sz w:val="23"/>
          <w:szCs w:val="30"/>
          <w:lang w:eastAsia="en-US"/>
        </w:rPr>
        <w:instrText xml:space="preserve"> TOC \o "2-3" \h \z \t "</w:instrText>
      </w:r>
      <w:r w:rsidR="00A81594">
        <w:rPr>
          <w:b w:val="0"/>
          <w:spacing w:val="4"/>
          <w:sz w:val="23"/>
          <w:szCs w:val="30"/>
          <w:lang w:eastAsia="en-US"/>
        </w:rPr>
        <w:instrText>标题</w:instrText>
      </w:r>
      <w:r w:rsidR="00A81594">
        <w:rPr>
          <w:b w:val="0"/>
          <w:spacing w:val="4"/>
          <w:sz w:val="23"/>
          <w:szCs w:val="30"/>
          <w:lang w:eastAsia="en-US"/>
        </w:rPr>
        <w:instrText xml:space="preserve"> 1,1,Appendix 1,1" </w:instrText>
      </w:r>
      <w:r>
        <w:rPr>
          <w:b w:val="0"/>
          <w:spacing w:val="4"/>
          <w:sz w:val="23"/>
          <w:szCs w:val="30"/>
          <w:lang w:eastAsia="en-US"/>
        </w:rPr>
        <w:fldChar w:fldCharType="separate"/>
      </w:r>
      <w:hyperlink w:anchor="_Toc18400474" w:history="1">
        <w:r w:rsidR="007940F8" w:rsidRPr="00520E93">
          <w:rPr>
            <w:rStyle w:val="af6"/>
            <w:noProof/>
          </w:rPr>
          <w:t>1.</w:t>
        </w:r>
        <w:r w:rsidR="007940F8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7940F8" w:rsidRPr="00520E93">
          <w:rPr>
            <w:rStyle w:val="af6"/>
            <w:noProof/>
          </w:rPr>
          <w:t>文档介绍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_Toc18400474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3</w:t>
        </w:r>
        <w:r w:rsidR="007940F8">
          <w:rPr>
            <w:noProof/>
            <w:webHidden/>
          </w:rPr>
          <w:fldChar w:fldCharType="end"/>
        </w:r>
      </w:hyperlink>
    </w:p>
    <w:p w14:paraId="640071EC" w14:textId="2080604F" w:rsidR="007940F8" w:rsidRDefault="00E057E1">
      <w:pPr>
        <w:pStyle w:val="20"/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  <w:lang w:eastAsia="zh-CN"/>
        </w:rPr>
      </w:pPr>
      <w:hyperlink w:anchor="_Toc18400475" w:history="1">
        <w:r w:rsidR="007940F8" w:rsidRPr="00520E93">
          <w:rPr>
            <w:rStyle w:val="af6"/>
            <w:noProof/>
          </w:rPr>
          <w:t>1.1</w:t>
        </w:r>
        <w:r w:rsidR="007940F8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  <w:szCs w:val="22"/>
            <w:lang w:eastAsia="zh-CN"/>
          </w:rPr>
          <w:tab/>
        </w:r>
        <w:r w:rsidR="007940F8" w:rsidRPr="00520E93">
          <w:rPr>
            <w:rStyle w:val="af6"/>
            <w:noProof/>
          </w:rPr>
          <w:t>文档目的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_Toc18400475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3</w:t>
        </w:r>
        <w:r w:rsidR="007940F8">
          <w:rPr>
            <w:noProof/>
            <w:webHidden/>
          </w:rPr>
          <w:fldChar w:fldCharType="end"/>
        </w:r>
      </w:hyperlink>
    </w:p>
    <w:p w14:paraId="001F4B19" w14:textId="477E60C5" w:rsidR="007940F8" w:rsidRDefault="00E057E1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8400476" w:history="1">
        <w:r w:rsidR="007940F8" w:rsidRPr="00520E93">
          <w:rPr>
            <w:rStyle w:val="af6"/>
            <w:noProof/>
          </w:rPr>
          <w:t>2.</w:t>
        </w:r>
        <w:r w:rsidR="007940F8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7940F8" w:rsidRPr="00520E93">
          <w:rPr>
            <w:rStyle w:val="af6"/>
            <w:noProof/>
          </w:rPr>
          <w:t>应用服务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_Toc18400476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4</w:t>
        </w:r>
        <w:r w:rsidR="007940F8">
          <w:rPr>
            <w:noProof/>
            <w:webHidden/>
          </w:rPr>
          <w:fldChar w:fldCharType="end"/>
        </w:r>
      </w:hyperlink>
    </w:p>
    <w:p w14:paraId="4B90AD49" w14:textId="0231EF96" w:rsidR="007940F8" w:rsidRDefault="00E057E1">
      <w:pPr>
        <w:pStyle w:val="20"/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  <w:lang w:eastAsia="zh-CN"/>
        </w:rPr>
      </w:pPr>
      <w:hyperlink w:anchor="_Toc18400477" w:history="1">
        <w:r w:rsidR="007940F8" w:rsidRPr="00520E93">
          <w:rPr>
            <w:rStyle w:val="af6"/>
            <w:noProof/>
            <w:lang w:eastAsia="zh-CN"/>
          </w:rPr>
          <w:t>2.1</w:t>
        </w:r>
        <w:r w:rsidR="007940F8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  <w:szCs w:val="22"/>
            <w:lang w:eastAsia="zh-CN"/>
          </w:rPr>
          <w:tab/>
        </w:r>
        <w:r w:rsidR="007940F8" w:rsidRPr="00520E93">
          <w:rPr>
            <w:rStyle w:val="af6"/>
            <w:noProof/>
            <w:lang w:eastAsia="zh-CN"/>
          </w:rPr>
          <w:t>容器平台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_Toc18400477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4</w:t>
        </w:r>
        <w:r w:rsidR="007940F8">
          <w:rPr>
            <w:noProof/>
            <w:webHidden/>
          </w:rPr>
          <w:fldChar w:fldCharType="end"/>
        </w:r>
      </w:hyperlink>
    </w:p>
    <w:p w14:paraId="0854B3FF" w14:textId="136021AA" w:rsidR="007940F8" w:rsidRDefault="00E057E1">
      <w:pPr>
        <w:pStyle w:val="20"/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  <w:lang w:eastAsia="zh-CN"/>
        </w:rPr>
      </w:pPr>
      <w:hyperlink w:anchor="_Toc18400478" w:history="1">
        <w:r w:rsidR="007940F8" w:rsidRPr="00520E93">
          <w:rPr>
            <w:rStyle w:val="af6"/>
            <w:rFonts w:eastAsia="宋体" w:cs="宋体"/>
            <w:noProof/>
          </w:rPr>
          <w:t>2.2</w:t>
        </w:r>
        <w:r w:rsidR="007940F8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  <w:szCs w:val="22"/>
            <w:lang w:eastAsia="zh-CN"/>
          </w:rPr>
          <w:tab/>
        </w:r>
        <w:r w:rsidR="007940F8" w:rsidRPr="00520E93">
          <w:rPr>
            <w:rStyle w:val="af6"/>
            <w:noProof/>
          </w:rPr>
          <w:t>监控告警平台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_Toc18400478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6</w:t>
        </w:r>
        <w:r w:rsidR="007940F8">
          <w:rPr>
            <w:noProof/>
            <w:webHidden/>
          </w:rPr>
          <w:fldChar w:fldCharType="end"/>
        </w:r>
      </w:hyperlink>
    </w:p>
    <w:p w14:paraId="348A03C5" w14:textId="4A2AA16D" w:rsidR="007940F8" w:rsidRDefault="00E057E1">
      <w:pPr>
        <w:pStyle w:val="20"/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  <w:lang w:eastAsia="zh-CN"/>
        </w:rPr>
      </w:pPr>
      <w:hyperlink w:anchor="_Toc18400479" w:history="1">
        <w:r w:rsidR="007940F8" w:rsidRPr="00520E93">
          <w:rPr>
            <w:rStyle w:val="af6"/>
            <w:rFonts w:eastAsia="宋体" w:cs="宋体"/>
            <w:noProof/>
          </w:rPr>
          <w:t>2.3</w:t>
        </w:r>
        <w:r w:rsidR="007940F8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  <w:szCs w:val="22"/>
            <w:lang w:eastAsia="zh-CN"/>
          </w:rPr>
          <w:tab/>
        </w:r>
        <w:r w:rsidR="007940F8" w:rsidRPr="00520E93">
          <w:rPr>
            <w:rStyle w:val="af6"/>
            <w:noProof/>
          </w:rPr>
          <w:t>镜像仓库平台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_Toc18400479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7</w:t>
        </w:r>
        <w:r w:rsidR="007940F8">
          <w:rPr>
            <w:noProof/>
            <w:webHidden/>
          </w:rPr>
          <w:fldChar w:fldCharType="end"/>
        </w:r>
      </w:hyperlink>
    </w:p>
    <w:p w14:paraId="2DBF7702" w14:textId="0D61F18A" w:rsidR="007940F8" w:rsidRDefault="00E057E1">
      <w:pPr>
        <w:pStyle w:val="20"/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  <w:lang w:eastAsia="zh-CN"/>
        </w:rPr>
      </w:pPr>
      <w:hyperlink w:anchor="_Toc18400480" w:history="1">
        <w:r w:rsidR="007940F8" w:rsidRPr="00520E93">
          <w:rPr>
            <w:rStyle w:val="af6"/>
            <w:rFonts w:eastAsia="宋体" w:cs="宋体"/>
            <w:noProof/>
          </w:rPr>
          <w:t>2.4</w:t>
        </w:r>
        <w:r w:rsidR="007940F8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  <w:szCs w:val="22"/>
            <w:lang w:eastAsia="zh-CN"/>
          </w:rPr>
          <w:tab/>
        </w:r>
        <w:r w:rsidR="007940F8" w:rsidRPr="00520E93">
          <w:rPr>
            <w:rStyle w:val="af6"/>
            <w:noProof/>
          </w:rPr>
          <w:t>日志采集平台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_Toc18400480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7</w:t>
        </w:r>
        <w:r w:rsidR="007940F8">
          <w:rPr>
            <w:noProof/>
            <w:webHidden/>
          </w:rPr>
          <w:fldChar w:fldCharType="end"/>
        </w:r>
      </w:hyperlink>
    </w:p>
    <w:p w14:paraId="2545446C" w14:textId="692D971F" w:rsidR="007940F8" w:rsidRDefault="00E057E1">
      <w:pPr>
        <w:pStyle w:val="20"/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  <w:lang w:eastAsia="zh-CN"/>
        </w:rPr>
      </w:pPr>
      <w:hyperlink w:anchor="_Toc18400481" w:history="1">
        <w:r w:rsidR="007940F8" w:rsidRPr="00520E93">
          <w:rPr>
            <w:rStyle w:val="af6"/>
            <w:rFonts w:eastAsia="宋体" w:cs="宋体"/>
            <w:noProof/>
          </w:rPr>
          <w:t>2.5</w:t>
        </w:r>
        <w:r w:rsidR="007940F8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  <w:szCs w:val="22"/>
            <w:lang w:eastAsia="zh-CN"/>
          </w:rPr>
          <w:tab/>
        </w:r>
        <w:r w:rsidR="007940F8" w:rsidRPr="00520E93">
          <w:rPr>
            <w:rStyle w:val="af6"/>
            <w:noProof/>
          </w:rPr>
          <w:t>应用商店平台</w:t>
        </w:r>
        <w:r w:rsidR="007940F8">
          <w:rPr>
            <w:noProof/>
            <w:webHidden/>
          </w:rPr>
          <w:tab/>
        </w:r>
        <w:r w:rsidR="007940F8">
          <w:rPr>
            <w:noProof/>
            <w:webHidden/>
          </w:rPr>
          <w:fldChar w:fldCharType="begin"/>
        </w:r>
        <w:r w:rsidR="007940F8">
          <w:rPr>
            <w:noProof/>
            <w:webHidden/>
          </w:rPr>
          <w:instrText xml:space="preserve"> PAGEREF _Toc18400481 \h </w:instrText>
        </w:r>
        <w:r w:rsidR="007940F8">
          <w:rPr>
            <w:noProof/>
            <w:webHidden/>
          </w:rPr>
        </w:r>
        <w:r w:rsidR="007940F8">
          <w:rPr>
            <w:noProof/>
            <w:webHidden/>
          </w:rPr>
          <w:fldChar w:fldCharType="separate"/>
        </w:r>
        <w:r w:rsidR="007940F8">
          <w:rPr>
            <w:noProof/>
            <w:webHidden/>
          </w:rPr>
          <w:t>7</w:t>
        </w:r>
        <w:r w:rsidR="007940F8">
          <w:rPr>
            <w:noProof/>
            <w:webHidden/>
          </w:rPr>
          <w:fldChar w:fldCharType="end"/>
        </w:r>
      </w:hyperlink>
    </w:p>
    <w:p w14:paraId="3211631B" w14:textId="4F3A0C71" w:rsidR="00804F5D" w:rsidRDefault="00804F5D">
      <w:pPr>
        <w:pStyle w:val="10"/>
      </w:pPr>
      <w:r>
        <w:rPr>
          <w:spacing w:val="4"/>
          <w:szCs w:val="30"/>
          <w:lang w:eastAsia="en-US"/>
        </w:rPr>
        <w:fldChar w:fldCharType="end"/>
      </w:r>
    </w:p>
    <w:p w14:paraId="6013DB4C" w14:textId="77777777" w:rsidR="00804F5D" w:rsidRDefault="00804F5D">
      <w:pPr>
        <w:pStyle w:val="1"/>
        <w:sectPr w:rsidR="00804F5D">
          <w:headerReference w:type="default" r:id="rId12"/>
          <w:pgSz w:w="11906" w:h="16838"/>
          <w:pgMar w:top="1701" w:right="1134" w:bottom="1418" w:left="1134" w:header="1134" w:footer="851" w:gutter="0"/>
          <w:cols w:space="720"/>
          <w:docGrid w:linePitch="326"/>
        </w:sectPr>
      </w:pPr>
    </w:p>
    <w:p w14:paraId="74D0E04D" w14:textId="77777777" w:rsidR="00804F5D" w:rsidRDefault="00A81594">
      <w:pPr>
        <w:pStyle w:val="1"/>
        <w:pBdr>
          <w:bottom w:val="single" w:sz="12" w:space="0" w:color="000000"/>
        </w:pBdr>
        <w:rPr>
          <w:lang w:eastAsia="zh-CN"/>
        </w:rPr>
      </w:pPr>
      <w:bookmarkStart w:id="0" w:name="_Toc18400474"/>
      <w:r>
        <w:rPr>
          <w:rFonts w:hint="eastAsia"/>
        </w:rPr>
        <w:lastRenderedPageBreak/>
        <w:t>文档</w:t>
      </w:r>
      <w:r>
        <w:rPr>
          <w:rFonts w:hint="eastAsia"/>
          <w:lang w:eastAsia="zh-CN"/>
        </w:rPr>
        <w:t>介绍</w:t>
      </w:r>
      <w:bookmarkEnd w:id="0"/>
    </w:p>
    <w:p w14:paraId="0C39E72E" w14:textId="77777777" w:rsidR="00804F5D" w:rsidRDefault="00A81594">
      <w:pPr>
        <w:pStyle w:val="2"/>
        <w:tabs>
          <w:tab w:val="left" w:pos="3402"/>
        </w:tabs>
      </w:pPr>
      <w:bookmarkStart w:id="1" w:name="_Toc18400475"/>
      <w:r>
        <w:rPr>
          <w:rFonts w:hint="eastAsia"/>
        </w:rPr>
        <w:t>文档目的</w:t>
      </w:r>
      <w:bookmarkEnd w:id="1"/>
    </w:p>
    <w:p w14:paraId="24669745" w14:textId="2F66C805" w:rsidR="00804F5D" w:rsidRDefault="00A81594">
      <w:pPr>
        <w:ind w:firstLine="488"/>
      </w:pPr>
      <w:r>
        <w:rPr>
          <w:rFonts w:hint="eastAsia"/>
        </w:rPr>
        <w:t>本文档介绍云资源池动态管理系统</w:t>
      </w:r>
      <w:r w:rsidR="008A6033">
        <w:rPr>
          <w:rFonts w:hint="eastAsia"/>
        </w:rPr>
        <w:t>所</w:t>
      </w:r>
      <w:r w:rsidR="00FC1FE3">
        <w:rPr>
          <w:rFonts w:hint="eastAsia"/>
        </w:rPr>
        <w:t>设计</w:t>
      </w:r>
      <w:r w:rsidR="00FC1FE3">
        <w:t>的应用服务的错误码</w:t>
      </w:r>
      <w:r>
        <w:rPr>
          <w:rFonts w:hint="eastAsia"/>
        </w:rPr>
        <w:t>。本文主要帮助运维人员</w:t>
      </w:r>
      <w:r w:rsidR="00FC1FE3">
        <w:rPr>
          <w:rFonts w:hint="eastAsia"/>
        </w:rPr>
        <w:t>快速定位</w:t>
      </w:r>
      <w:r w:rsidR="00FC1FE3">
        <w:t>错误，排查问题</w:t>
      </w:r>
      <w:r>
        <w:rPr>
          <w:rFonts w:hint="eastAsia"/>
        </w:rPr>
        <w:t>。</w:t>
      </w:r>
    </w:p>
    <w:p w14:paraId="0EC5F774" w14:textId="77777777" w:rsidR="00804F5D" w:rsidRDefault="00A81594">
      <w:pPr>
        <w:ind w:firstLine="488"/>
      </w:pPr>
      <w:r>
        <w:rPr>
          <w:rFonts w:hint="eastAsia"/>
        </w:rPr>
        <w:br w:type="page"/>
      </w:r>
    </w:p>
    <w:p w14:paraId="5BB2D842" w14:textId="77777777" w:rsidR="00804F5D" w:rsidRDefault="00804F5D">
      <w:pPr>
        <w:ind w:firstLine="488"/>
      </w:pPr>
    </w:p>
    <w:p w14:paraId="771F41E0" w14:textId="1BD854C8" w:rsidR="00804F5D" w:rsidRDefault="0071105D">
      <w:pPr>
        <w:pStyle w:val="1"/>
        <w:pBdr>
          <w:bottom w:val="single" w:sz="12" w:space="0" w:color="000000"/>
        </w:pBdr>
      </w:pPr>
      <w:bookmarkStart w:id="2" w:name="_Toc18400476"/>
      <w:r>
        <w:rPr>
          <w:rFonts w:hint="eastAsia"/>
          <w:lang w:eastAsia="zh-CN"/>
        </w:rPr>
        <w:t>应用</w:t>
      </w:r>
      <w:r>
        <w:rPr>
          <w:lang w:eastAsia="zh-CN"/>
        </w:rPr>
        <w:t>服务</w:t>
      </w:r>
      <w:bookmarkEnd w:id="2"/>
    </w:p>
    <w:p w14:paraId="052F2FC8" w14:textId="7C5FFDA4" w:rsidR="00804F5D" w:rsidRDefault="00744A34">
      <w:pPr>
        <w:pStyle w:val="2"/>
        <w:tabs>
          <w:tab w:val="left" w:pos="3402"/>
        </w:tabs>
        <w:rPr>
          <w:lang w:eastAsia="zh-CN"/>
        </w:rPr>
      </w:pPr>
      <w:r>
        <w:rPr>
          <w:lang w:eastAsia="zh-CN"/>
        </w:rPr>
        <w:t>错误码</w:t>
      </w:r>
      <w:bookmarkStart w:id="3" w:name="_GoBack"/>
      <w:bookmarkEnd w:id="3"/>
    </w:p>
    <w:p w14:paraId="3207EFF3" w14:textId="77777777" w:rsidR="001A297F" w:rsidRPr="001A297F" w:rsidRDefault="001A297F" w:rsidP="001A297F">
      <w:pPr>
        <w:ind w:firstLine="488"/>
        <w:rPr>
          <w:rFonts w:hint="eastAsia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7"/>
        <w:gridCol w:w="4683"/>
      </w:tblGrid>
      <w:tr w:rsidR="00B61B68" w14:paraId="229E1EA7" w14:textId="77777777" w:rsidTr="00254CC9">
        <w:trPr>
          <w:trHeight w:val="312"/>
          <w:tblHeader/>
        </w:trPr>
        <w:tc>
          <w:tcPr>
            <w:tcW w:w="2107" w:type="dxa"/>
            <w:shd w:val="clear" w:color="auto" w:fill="548DD4" w:themeFill="text2" w:themeFillTint="99"/>
          </w:tcPr>
          <w:p w14:paraId="6D856E89" w14:textId="77777777" w:rsidR="00B61B68" w:rsidRDefault="00B61B68" w:rsidP="00254CC9">
            <w:pPr>
              <w:pStyle w:val="af8"/>
              <w:ind w:leftChars="-2" w:left="-5" w:firstLineChars="2" w:firstLine="4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状态码</w:t>
            </w:r>
          </w:p>
        </w:tc>
        <w:tc>
          <w:tcPr>
            <w:tcW w:w="2107" w:type="dxa"/>
            <w:shd w:val="clear" w:color="auto" w:fill="548DD4" w:themeFill="text2" w:themeFillTint="99"/>
          </w:tcPr>
          <w:p w14:paraId="32EE72BC" w14:textId="77777777" w:rsidR="00B61B68" w:rsidRDefault="00B61B68" w:rsidP="00254CC9">
            <w:pPr>
              <w:pStyle w:val="af8"/>
              <w:ind w:leftChars="-2" w:left="-5" w:firstLineChars="2" w:firstLine="4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编码</w:t>
            </w:r>
          </w:p>
        </w:tc>
        <w:tc>
          <w:tcPr>
            <w:tcW w:w="4683" w:type="dxa"/>
            <w:shd w:val="clear" w:color="auto" w:fill="548DD4" w:themeFill="text2" w:themeFillTint="99"/>
          </w:tcPr>
          <w:p w14:paraId="00B45E9B" w14:textId="77777777" w:rsidR="00B61B68" w:rsidRDefault="00B61B68" w:rsidP="00254CC9">
            <w:pPr>
              <w:pStyle w:val="af8"/>
              <w:ind w:leftChars="-2" w:left="-5" w:firstLineChars="2" w:firstLine="4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状态说明</w:t>
            </w:r>
          </w:p>
        </w:tc>
      </w:tr>
      <w:tr w:rsidR="008D377A" w:rsidRPr="008D377A" w14:paraId="53D27EE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EE5B" w14:textId="3C3DCCA9" w:rsidR="008D377A" w:rsidRPr="008D377A" w:rsidRDefault="00332580" w:rsidP="008D377A">
            <w:pPr>
              <w:pStyle w:val="af8"/>
              <w:ind w:leftChars="-2" w:left="-5" w:firstLineChars="2" w:firstLine="4"/>
              <w:rPr>
                <w:rFonts w:ascii="Arial" w:hAnsi="Arial"/>
                <w:color w:val="2E3033"/>
                <w:szCs w:val="18"/>
                <w:shd w:val="clear" w:color="auto" w:fill="FFFFFF"/>
                <w:lang w:eastAsia="zh-CN"/>
              </w:rPr>
            </w:pPr>
            <w:r>
              <w:rPr>
                <w:rFonts w:ascii="Arial" w:hAnsi="Arial"/>
                <w:color w:val="2E3033"/>
                <w:szCs w:val="18"/>
                <w:shd w:val="clear" w:color="auto" w:fill="FFFFFF"/>
                <w:lang w:eastAsia="zh-CN"/>
              </w:rPr>
              <w:t>611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CDBF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err.EMAIL_FORMAT_ERR.code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9AC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邮箱格式不正确</w:t>
            </w:r>
          </w:p>
        </w:tc>
      </w:tr>
      <w:tr w:rsidR="008D377A" w:rsidRPr="008D377A" w14:paraId="1731F17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BCC0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FB78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err.param.length.overflow.code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1C29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{0}{[1}]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长度超出范围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{2}</w:t>
            </w:r>
          </w:p>
        </w:tc>
      </w:tr>
      <w:tr w:rsidR="008D377A" w:rsidRPr="008D377A" w14:paraId="1AC5B92B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861C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E8F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err.db.nonexist.col.code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159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列名不存在</w:t>
            </w:r>
          </w:p>
        </w:tc>
      </w:tr>
      <w:tr w:rsidR="008D377A" w:rsidRPr="008D377A" w14:paraId="24433EC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576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503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EC76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err.logic.deletedata.nonexist.code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4DB7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删除的对象不存在</w:t>
            </w:r>
          </w:p>
        </w:tc>
      </w:tr>
      <w:tr w:rsidR="008D377A" w:rsidRPr="008D377A" w14:paraId="75B1F73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A2D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518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err.PHONE_FORMAT_ERR.code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71F2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手机格式不正确</w:t>
            </w:r>
          </w:p>
        </w:tc>
      </w:tr>
      <w:tr w:rsidR="008D377A" w:rsidRPr="008D377A" w14:paraId="45871E6F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356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C69D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err.SMS_SEND_FAIL.code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555B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短信发送失败</w:t>
            </w:r>
          </w:p>
        </w:tc>
      </w:tr>
      <w:tr w:rsidR="008D377A" w:rsidRPr="008D377A" w14:paraId="0405D577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75BF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21A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err.logic.deletedata.related.code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B4D0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删除的对象有关联数据</w:t>
            </w:r>
          </w:p>
        </w:tc>
      </w:tr>
      <w:tr w:rsidR="008D377A" w:rsidRPr="008D377A" w14:paraId="17476325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AEF4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547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94CD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err.account.empty.code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648E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用户名或密码不能为空</w:t>
            </w:r>
          </w:p>
        </w:tc>
      </w:tr>
      <w:tr w:rsidR="008D377A" w:rsidRPr="008D377A" w14:paraId="0A0C30A4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32FC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559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C94A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err.param.role.name.code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F765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角色名不能为空</w:t>
            </w:r>
          </w:p>
        </w:tc>
      </w:tr>
      <w:tr w:rsidR="008D377A" w:rsidRPr="008D377A" w14:paraId="1262925C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2C42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566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6F2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err.weixin.acctoken.request.null.code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FFFB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获取微信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token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返回结果为空</w:t>
            </w:r>
          </w:p>
        </w:tc>
      </w:tr>
      <w:tr w:rsidR="008D377A" w:rsidRPr="008D377A" w14:paraId="73CDB918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9CB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9719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validatecode.wrong.code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A3A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null</w:t>
            </w:r>
          </w:p>
        </w:tc>
      </w:tr>
      <w:tr w:rsidR="008D377A" w:rsidRPr="008D377A" w14:paraId="35339CA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CAD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CCDD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err.weixin.oauth.user.request.fail.code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416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根据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accesstoken 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和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openid 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获取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user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信息接口返回空</w:t>
            </w:r>
          </w:p>
        </w:tc>
      </w:tr>
      <w:tr w:rsidR="008D377A" w:rsidRPr="008D377A" w14:paraId="1D9DB461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E82A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549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6E00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mail.not.register.code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A3C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此邮箱没有注册过</w:t>
            </w:r>
          </w:p>
        </w:tc>
      </w:tr>
      <w:tr w:rsidR="008D377A" w:rsidRPr="008D377A" w14:paraId="51D07534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DB1B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201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E0C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err.net.http.timeout.code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7BCB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请求超时</w:t>
            </w:r>
          </w:p>
        </w:tc>
      </w:tr>
      <w:tr w:rsidR="008D377A" w:rsidRPr="008D377A" w14:paraId="785D2AF5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D1DD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762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err.db.connect.code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5CD2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数据库连接错误</w:t>
            </w:r>
          </w:p>
        </w:tc>
      </w:tr>
      <w:tr w:rsidR="008D377A" w:rsidRPr="008D377A" w14:paraId="58E7E1C0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6039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5C61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err.weixin.acctoken.grant.code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D970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请确保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grant_type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字段值为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client_credential</w:t>
            </w:r>
          </w:p>
        </w:tc>
      </w:tr>
      <w:tr w:rsidR="008D377A" w:rsidRPr="008D377A" w14:paraId="31030D1D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666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6D9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err.param.not.null.code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5EA1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不能为空错误</w:t>
            </w:r>
          </w:p>
        </w:tc>
      </w:tr>
      <w:tr w:rsidR="008D377A" w:rsidRPr="008D377A" w14:paraId="18CBDBB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C5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CD8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err.param.range.max.code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4173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超出范围，不能大于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{1}!</w:t>
            </w:r>
          </w:p>
        </w:tc>
      </w:tr>
      <w:tr w:rsidR="008D377A" w:rsidRPr="008D377A" w14:paraId="6C7956BC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FEE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7D4A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err.VALIDCODE_MATCH_ERR.code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7259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验证码匹配错误</w:t>
            </w:r>
          </w:p>
        </w:tc>
      </w:tr>
      <w:tr w:rsidR="008D377A" w:rsidRPr="008D377A" w14:paraId="2076B363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15E7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B72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err.weixin.acctoken.appsecret.code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ED2B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AppSecret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错误或者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AppSecret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不属于这个公众号，请开发者确认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AppSecret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的正确性</w:t>
            </w:r>
          </w:p>
        </w:tc>
      </w:tr>
      <w:tr w:rsidR="008D377A" w:rsidRPr="008D377A" w14:paraId="567AD855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AEF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FFC1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err.file.size.code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6BC1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文件大小错误</w:t>
            </w:r>
          </w:p>
        </w:tc>
      </w:tr>
      <w:tr w:rsidR="008D377A" w:rsidRPr="008D377A" w14:paraId="0A03219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193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617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5E86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err.VALIDCODE_ERR.code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1DC0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验证码无效</w:t>
            </w:r>
          </w:p>
        </w:tc>
      </w:tr>
      <w:tr w:rsidR="008D377A" w:rsidRPr="008D377A" w14:paraId="34E2D2F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C2E1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0886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 xml:space="preserve">err.weixin.openid.no.user.code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D8C0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该微信账号还没有关联过注册用户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,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请输入账号进行绑定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或注册</w:t>
            </w:r>
          </w:p>
        </w:tc>
      </w:tr>
      <w:tr w:rsidR="008D377A" w:rsidRPr="008D377A" w14:paraId="041A575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64D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545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E33E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err.pwd.empty.code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C31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密码不能为空</w:t>
            </w:r>
          </w:p>
        </w:tc>
      </w:tr>
      <w:tr w:rsidR="008D377A" w:rsidRPr="008D377A" w14:paraId="215410F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86B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203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198A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err.net.http.result.code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83D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请求结果错误</w:t>
            </w:r>
          </w:p>
        </w:tc>
      </w:tr>
      <w:tr w:rsidR="008D377A" w:rsidRPr="008D377A" w14:paraId="35EA4E6F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AEA1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2FD1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err.PARAM_ERR.code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571C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参数错误</w:t>
            </w:r>
          </w:p>
        </w:tc>
      </w:tr>
      <w:tr w:rsidR="008D377A" w:rsidRPr="008D377A" w14:paraId="1C0703E1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D72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EFE4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err.weixin.jsapiticket.request.fail.code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D489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获取微信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jsapiticket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失败</w:t>
            </w:r>
          </w:p>
        </w:tc>
      </w:tr>
      <w:tr w:rsidR="008D377A" w:rsidRPr="008D377A" w14:paraId="2157E59C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C909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546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430D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err.pwd.len.code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D01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密码长度在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6~15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个字符</w:t>
            </w:r>
          </w:p>
        </w:tc>
      </w:tr>
      <w:tr w:rsidR="008D377A" w:rsidRPr="008D377A" w14:paraId="34078628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457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3F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err.MERCHANT_QUERYPACKAGELIST.code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B8D4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查询套餐信息</w:t>
            </w:r>
          </w:p>
        </w:tc>
      </w:tr>
      <w:tr w:rsidR="008D377A" w:rsidRPr="008D377A" w14:paraId="49DB4737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6A3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0ECD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pwd.reset.code.wrong.code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9A99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null</w:t>
            </w:r>
          </w:p>
        </w:tc>
      </w:tr>
      <w:tr w:rsidR="008D377A" w:rsidRPr="008D377A" w14:paraId="328C48E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E88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FDA2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err.param.format.string.code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01D9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的数据类型必须为必须为字符串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!</w:t>
            </w:r>
          </w:p>
        </w:tc>
      </w:tr>
      <w:tr w:rsidR="008D377A" w:rsidRPr="008D377A" w14:paraId="25E949F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69DD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548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2109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mail.has.owner.code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3D97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此邮箱已注册</w:t>
            </w:r>
          </w:p>
        </w:tc>
      </w:tr>
      <w:tr w:rsidR="008D377A" w:rsidRPr="008D377A" w14:paraId="409F49BF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7965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335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F9ED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err.param.ticketinfo.type.code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DCA1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券类型有误</w:t>
            </w:r>
          </w:p>
        </w:tc>
      </w:tr>
      <w:tr w:rsidR="008D377A" w:rsidRPr="008D377A" w14:paraId="0CD575D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CF96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9D10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err.USER_NOT_FOUND.code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816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查无此用户</w:t>
            </w:r>
          </w:p>
        </w:tc>
      </w:tr>
      <w:tr w:rsidR="008D377A" w:rsidRPr="008D377A" w14:paraId="753D6A5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63A4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3011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7989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err.param.format.email.code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5424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邮箱格式错误</w:t>
            </w:r>
          </w:p>
        </w:tc>
      </w:tr>
      <w:tr w:rsidR="008D377A" w:rsidRPr="008D377A" w14:paraId="71F81E6D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4D0C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409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A98B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err.file.nonexist.code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962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文件不存在</w:t>
            </w:r>
          </w:p>
        </w:tc>
      </w:tr>
      <w:tr w:rsidR="008D377A" w:rsidRPr="008D377A" w14:paraId="33E8467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432E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603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E88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err.PARAM_PHONE.code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5A0D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手机号码格式错误</w:t>
            </w:r>
          </w:p>
        </w:tc>
      </w:tr>
      <w:tr w:rsidR="008D377A" w:rsidRPr="008D377A" w14:paraId="6C66D63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7F2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C3E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active.url.not.valid.code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F1CF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激活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url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无效</w:t>
            </w:r>
          </w:p>
        </w:tc>
      </w:tr>
      <w:tr w:rsidR="008D377A" w:rsidRPr="008D377A" w14:paraId="7272FF05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5F04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407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0837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err.file.process.code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0C06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文件解析出错</w:t>
            </w:r>
          </w:p>
        </w:tc>
      </w:tr>
      <w:tr w:rsidR="008D377A" w:rsidRPr="008D377A" w14:paraId="33BBA9D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527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453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err.file.excel.parse.code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52B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excel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文件解析出错</w:t>
            </w:r>
          </w:p>
        </w:tc>
      </w:tr>
      <w:tr w:rsidR="008D377A" w:rsidRPr="008D377A" w14:paraId="7F2FBEDB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E9C6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20CD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err.param.range.min.code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07D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超出范围，不能小于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{1}!</w:t>
            </w:r>
          </w:p>
        </w:tc>
      </w:tr>
      <w:tr w:rsidR="008D377A" w:rsidRPr="008D377A" w14:paraId="00BEF6A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C0F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D4CE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err.file.permission.code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0D1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文件读取权限错误</w:t>
            </w:r>
          </w:p>
        </w:tc>
      </w:tr>
      <w:tr w:rsidR="008D377A" w:rsidRPr="008D377A" w14:paraId="0273412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79E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204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74C5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err.net.http.resource.nonexist.code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8A9B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请求资源不存在</w:t>
            </w:r>
          </w:p>
        </w:tc>
      </w:tr>
      <w:tr w:rsidR="008D377A" w:rsidRPr="008D377A" w14:paraId="411B8913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711B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7B3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active.success.code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CBE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激活成功</w:t>
            </w:r>
          </w:p>
        </w:tc>
      </w:tr>
      <w:tr w:rsidR="008D377A" w:rsidRPr="008D377A" w14:paraId="0746F7E7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66DE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334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3F6A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err.param.merid.code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9A76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未获取到当前登录商户</w:t>
            </w:r>
          </w:p>
        </w:tc>
      </w:tr>
      <w:tr w:rsidR="008D377A" w:rsidRPr="008D377A" w14:paraId="2A87D3C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10D3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EEF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err.db.col.type.code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F65F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数据类型错误</w:t>
            </w:r>
          </w:p>
        </w:tc>
      </w:tr>
      <w:tr w:rsidR="008D377A" w:rsidRPr="008D377A" w14:paraId="1B25CAD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513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333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97A7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err.param.userid.code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C8FC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用户登录超时</w:t>
            </w:r>
          </w:p>
        </w:tc>
      </w:tr>
      <w:tr w:rsidR="008D377A" w:rsidRPr="008D377A" w14:paraId="3BA60B70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3A7B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567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233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err.weixin.oauth.invalid.code.code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2125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null</w:t>
            </w:r>
          </w:p>
        </w:tc>
      </w:tr>
      <w:tr w:rsidR="008D377A" w:rsidRPr="008D377A" w14:paraId="02B3001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1A93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69C6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err.SEND_FAIL.code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AA5A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信息发送失败</w:t>
            </w:r>
          </w:p>
        </w:tc>
      </w:tr>
      <w:tr w:rsidR="008D377A" w:rsidRPr="008D377A" w14:paraId="10833C3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66FA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7487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err.logic.savedata.crash.code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30CE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保存数据失败数据冲突</w:t>
            </w:r>
          </w:p>
        </w:tc>
      </w:tr>
      <w:tr w:rsidR="008D377A" w:rsidRPr="008D377A" w14:paraId="5F6AFE7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96D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A5C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err.param.numeric.code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DA90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的数据类型必须为必须为数字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!</w:t>
            </w:r>
          </w:p>
        </w:tc>
      </w:tr>
      <w:tr w:rsidR="008D377A" w:rsidRPr="008D377A" w14:paraId="7C9743C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CB4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500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28D5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err.logic.requestdata.nonexist.code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730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请求的数据不存在</w:t>
            </w:r>
          </w:p>
        </w:tc>
      </w:tr>
      <w:tr w:rsidR="008D377A" w:rsidRPr="008D377A" w14:paraId="5F3054A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1307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E38F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err.SEND_TOO_MUCH_TIMES.code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BA0B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发送次数过多</w:t>
            </w:r>
          </w:p>
        </w:tc>
      </w:tr>
      <w:tr w:rsidR="008D377A" w:rsidRPr="008D377A" w14:paraId="4C93761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D81C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7D48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err.PARAM_NULL.code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226B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参数不能为空</w:t>
            </w:r>
          </w:p>
        </w:tc>
      </w:tr>
      <w:tr w:rsidR="008D377A" w:rsidRPr="008D377A" w14:paraId="7101688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70A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0520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err.param.size.code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86ED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大小错误</w:t>
            </w:r>
          </w:p>
        </w:tc>
      </w:tr>
      <w:tr w:rsidR="008D377A" w:rsidRPr="008D377A" w14:paraId="41C0FDCB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3D9E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504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AA10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err.logic.session.notexsist.code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0289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您还未登录</w:t>
            </w:r>
          </w:p>
        </w:tc>
      </w:tr>
      <w:tr w:rsidR="008D377A" w:rsidRPr="008D377A" w14:paraId="165CC52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3AA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609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CD5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err.PHONE_NOT_EMPTY.code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D770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手机号码不能为空</w:t>
            </w:r>
          </w:p>
        </w:tc>
      </w:tr>
      <w:tr w:rsidR="008D377A" w:rsidRPr="008D377A" w14:paraId="19A9183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5239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251C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pwd.reset.old.equal.new.code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94DC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重置密码输入的旧密码和新密码相同</w:t>
            </w:r>
          </w:p>
        </w:tc>
      </w:tr>
      <w:tr w:rsidR="008D377A" w:rsidRPr="008D377A" w14:paraId="06B65861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1EE4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F423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err.weixin.acctoken.request.fail.code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B7D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获取微信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accessToken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失败</w:t>
            </w:r>
          </w:p>
        </w:tc>
      </w:tr>
      <w:tr w:rsidR="008D377A" w:rsidRPr="008D377A" w14:paraId="394DD518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9327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1E60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pwd.reset.succ.code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2A2D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密码重置成功</w:t>
            </w:r>
          </w:p>
        </w:tc>
      </w:tr>
      <w:tr w:rsidR="008D377A" w:rsidRPr="008D377A" w14:paraId="047FB5B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4BC0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E4F3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err.file.type.code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2597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文件类型错误</w:t>
            </w:r>
          </w:p>
        </w:tc>
      </w:tr>
      <w:tr w:rsidR="008D377A" w:rsidRPr="008D377A" w14:paraId="05948F4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659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607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4C3C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err.VALIDCODE_REQUEST_FAST.code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730B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验证码刷新过快</w:t>
            </w:r>
          </w:p>
        </w:tc>
      </w:tr>
      <w:tr w:rsidR="008D377A" w:rsidRPr="008D377A" w14:paraId="2A01D66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99CD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2BC3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err.param.page.code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BA19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分页参数错误</w:t>
            </w:r>
          </w:p>
        </w:tc>
      </w:tr>
      <w:tr w:rsidR="008D377A" w:rsidRPr="008D377A" w14:paraId="25D8F154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ACCA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A65C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err.VALIDCODE_USED.code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F833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验证码已使用</w:t>
            </w:r>
          </w:p>
        </w:tc>
      </w:tr>
      <w:tr w:rsidR="008D377A" w:rsidRPr="008D377A" w14:paraId="14B2E9F5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EE70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544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1C44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 xml:space="preserve">err.email.format.code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64E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请输入有效格式的邮件地址</w:t>
            </w:r>
          </w:p>
        </w:tc>
      </w:tr>
      <w:tr w:rsidR="008D377A" w:rsidRPr="008D377A" w14:paraId="75536043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0F2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33D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err.weixin.oauth.acctoken.request.null.code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FDBE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获取微信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oatuhtoken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返回结果为空</w:t>
            </w:r>
          </w:p>
        </w:tc>
      </w:tr>
      <w:tr w:rsidR="008D377A" w:rsidRPr="008D377A" w14:paraId="19D88B2D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0F18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DFC2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err.file.write.code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ECAD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写入文件失败</w:t>
            </w:r>
          </w:p>
        </w:tc>
      </w:tr>
      <w:tr w:rsidR="008D377A" w:rsidRPr="008D377A" w14:paraId="7EB621A7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F47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79F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err.db.nonexist.table.code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AE2F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表名不存在</w:t>
            </w:r>
          </w:p>
        </w:tc>
      </w:tr>
      <w:tr w:rsidR="008D377A" w:rsidRPr="008D377A" w14:paraId="6EA024F2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6090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200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5AAC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err.net.http.param.code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4C46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请求参数错误</w:t>
            </w:r>
          </w:p>
        </w:tc>
      </w:tr>
      <w:tr w:rsidR="008D377A" w:rsidRPr="008D377A" w14:paraId="0749EB6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63D3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131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7570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63A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数据操作错误</w:t>
            </w:r>
          </w:p>
        </w:tc>
      </w:tr>
      <w:tr w:rsidR="008D377A" w:rsidRPr="008D377A" w14:paraId="181B2A7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84BB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DBD5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err.param.null.code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68BB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不能为空错误</w:t>
            </w:r>
          </w:p>
        </w:tc>
      </w:tr>
      <w:tr w:rsidR="008D377A" w:rsidRPr="008D377A" w14:paraId="0B0320C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3DD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202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6CA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err.net.http.request.code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017F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请求异常</w:t>
            </w:r>
          </w:p>
        </w:tc>
      </w:tr>
      <w:tr w:rsidR="008D377A" w:rsidRPr="008D377A" w14:paraId="2EC3E011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DAD9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548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A3DC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err.accountorpwd.wrong.code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0915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用户名或密码错误</w:t>
            </w:r>
          </w:p>
        </w:tc>
      </w:tr>
      <w:tr w:rsidR="008D377A" w:rsidRPr="008D377A" w14:paraId="692FB72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7A78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205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26DC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err.net.http.reject.code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A08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请求被拒</w:t>
            </w:r>
          </w:p>
        </w:tc>
      </w:tr>
      <w:tr w:rsidR="008D377A" w:rsidRPr="008D377A" w14:paraId="30F2BC08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22CC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CD7C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err.weixin.acctoken.ip.code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F1FC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调用接口的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IP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地址不在白名单中，请在接口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IP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白名单中进行设置</w:t>
            </w:r>
          </w:p>
        </w:tc>
      </w:tr>
      <w:tr w:rsidR="008D377A" w:rsidRPr="008D377A" w14:paraId="51A555BF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4553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64F2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err.db.userpwd.code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6CD0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用户名密码错误</w:t>
            </w:r>
          </w:p>
        </w:tc>
      </w:tr>
      <w:tr w:rsidR="008D377A" w:rsidRPr="008D377A" w14:paraId="5C41112A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5B2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620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B33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err.UNKNOWN.code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A2D1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系统繁忙</w:t>
            </w:r>
          </w:p>
        </w:tc>
      </w:tr>
      <w:tr w:rsidR="008D377A" w:rsidRPr="008D377A" w14:paraId="322E9551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C667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4379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err.EMAIL_NOT_EMPTY.code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4F9C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邮箱号码不能为空</w:t>
            </w:r>
          </w:p>
        </w:tc>
      </w:tr>
      <w:tr w:rsidR="008D377A" w:rsidRPr="008D377A" w14:paraId="240132E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185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560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D29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pwd.reset.wrong.old.pwd.code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0D6E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重置密码输入的旧密码错误</w:t>
            </w:r>
          </w:p>
        </w:tc>
      </w:tr>
      <w:tr w:rsidR="008D377A" w:rsidRPr="008D377A" w14:paraId="529E9843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EA2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5243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 xml:space="preserve">pwd.reset.code.used.code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5A9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null</w:t>
            </w:r>
          </w:p>
        </w:tc>
      </w:tr>
      <w:tr w:rsidR="008D377A" w:rsidRPr="008D377A" w14:paraId="73E0D40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41A8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AA53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err.param.length.code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896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长度错误</w:t>
            </w:r>
          </w:p>
        </w:tc>
      </w:tr>
      <w:tr w:rsidR="008D377A" w:rsidRPr="008D377A" w14:paraId="37BEDD2B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504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D37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active.url.used.code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C58F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该账户已激活</w:t>
            </w:r>
          </w:p>
        </w:tc>
      </w:tr>
      <w:tr w:rsidR="008D377A" w:rsidRPr="008D377A" w14:paraId="44CD0D05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78CB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619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F31D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err.SERVICECODE_ERR.code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A0C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系统代号不正确</w:t>
            </w:r>
          </w:p>
        </w:tc>
      </w:tr>
      <w:tr w:rsidR="008D377A" w:rsidRPr="008D377A" w14:paraId="664D8235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9561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106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902C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err.db.not.find.code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B81C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查无此数据</w:t>
            </w:r>
          </w:p>
        </w:tc>
      </w:tr>
      <w:tr w:rsidR="008D377A" w:rsidRPr="008D377A" w14:paraId="4A36DFA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914D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0E03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err.user.telno.repeat.code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21C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该手机号码已经被使用了</w:t>
            </w:r>
          </w:p>
        </w:tc>
      </w:tr>
      <w:tr w:rsidR="008D377A" w:rsidRPr="008D377A" w14:paraId="629BDA39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ECAC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62E9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err.param.notnull.code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5A80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不能为空</w:t>
            </w:r>
          </w:p>
        </w:tc>
      </w:tr>
      <w:tr w:rsidR="008D377A" w:rsidRPr="008D377A" w14:paraId="14C90C73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FBA1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CD3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err.MERCHANT_QUERYCOUNT.code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2CF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统计商户总数</w:t>
            </w:r>
          </w:p>
        </w:tc>
      </w:tr>
      <w:tr w:rsidR="008D377A" w:rsidRPr="008D377A" w14:paraId="27B2E871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F4FE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614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9064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err.ACCOUNT_FORMAT_ERR.code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452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账号格式错误</w:t>
            </w:r>
          </w:p>
        </w:tc>
      </w:tr>
      <w:tr w:rsidR="008D377A" w:rsidRPr="008D377A" w14:paraId="681649F8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C0EA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A906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err.param.regex.code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1BB2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正则表达式不符合</w:t>
            </w:r>
          </w:p>
        </w:tc>
      </w:tr>
      <w:tr w:rsidR="008D377A" w:rsidRPr="008D377A" w14:paraId="01CDA86C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097C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B30E5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err.db.sql.code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F69E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sql 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语句错误</w:t>
            </w:r>
          </w:p>
        </w:tc>
      </w:tr>
      <w:tr w:rsidR="008D377A" w:rsidRPr="008D377A" w14:paraId="78EF6114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2D5E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132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3FDB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null.catch.search.code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A4D2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缓存查询为空</w:t>
            </w:r>
          </w:p>
        </w:tc>
      </w:tr>
      <w:tr w:rsidR="008D377A" w:rsidRPr="008D377A" w14:paraId="5DF80BFD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432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86DC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err.param.length.min.code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76F5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{0}{[1}]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长度不能小于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{2}</w:t>
            </w:r>
          </w:p>
        </w:tc>
      </w:tr>
      <w:tr w:rsidR="008D377A" w:rsidRPr="008D377A" w14:paraId="380292AE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0D48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55E3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err.param.format.code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D09ED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格式错误</w:t>
            </w:r>
          </w:p>
        </w:tc>
      </w:tr>
      <w:tr w:rsidR="008D377A" w:rsidRPr="008D377A" w14:paraId="21B35591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1DEEC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332001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1E90B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err.mobile.format.code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5EE4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手机号格式错误</w:t>
            </w:r>
          </w:p>
        </w:tc>
      </w:tr>
      <w:tr w:rsidR="008D377A" w:rsidRPr="008D377A" w14:paraId="6FDEF33B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6567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304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102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err.param.type.code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06C9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类型错误</w:t>
            </w:r>
          </w:p>
        </w:tc>
      </w:tr>
      <w:tr w:rsidR="008D377A" w:rsidRPr="008D377A" w14:paraId="3F0850F6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0B3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lastRenderedPageBreak/>
              <w:t>302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B7D0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err.param.bool.code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7E21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{0}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的数据类型必须为必须为布尔值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!</w:t>
            </w:r>
          </w:p>
        </w:tc>
      </w:tr>
      <w:tr w:rsidR="008D377A" w:rsidRPr="008D377A" w14:paraId="21B61A3D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6BC58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558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440AE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err.upload.img.tooshort.code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1C5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上传失败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,</w:t>
            </w: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数据太短或不存在</w:t>
            </w:r>
          </w:p>
        </w:tc>
      </w:tr>
      <w:tr w:rsidR="008D377A" w:rsidRPr="008D377A" w14:paraId="77E6EDE7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94776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400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67A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err.file.read.code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B60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读文件失败</w:t>
            </w:r>
          </w:p>
        </w:tc>
      </w:tr>
      <w:tr w:rsidR="008D377A" w:rsidRPr="008D377A" w14:paraId="7C05A1BB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9C12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403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40C4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err.file.create.code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AA481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文件创建失败</w:t>
            </w:r>
          </w:p>
        </w:tc>
      </w:tr>
      <w:tr w:rsidR="008D377A" w:rsidRPr="008D377A" w14:paraId="34CB1854" w14:textId="77777777" w:rsidTr="008D377A">
        <w:trPr>
          <w:trHeight w:val="312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A7DF7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557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5BDA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 xml:space="preserve">   err.param.role.roleName.same.code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37C10" w14:textId="77777777" w:rsidR="008D377A" w:rsidRPr="008D377A" w:rsidRDefault="008D377A" w:rsidP="008D377A">
            <w:pPr>
              <w:pStyle w:val="af8"/>
              <w:ind w:leftChars="-2" w:left="-5" w:firstLineChars="2" w:firstLine="4"/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</w:pPr>
            <w:r w:rsidRPr="008D377A">
              <w:rPr>
                <w:rFonts w:ascii="Arial" w:hAnsi="Arial" w:hint="eastAsia"/>
                <w:color w:val="2E3033"/>
                <w:szCs w:val="18"/>
                <w:shd w:val="clear" w:color="auto" w:fill="FFFFFF"/>
                <w:lang w:eastAsia="zh-CN"/>
              </w:rPr>
              <w:t>角色名不能重复</w:t>
            </w:r>
          </w:p>
        </w:tc>
      </w:tr>
    </w:tbl>
    <w:p w14:paraId="37FE81CE" w14:textId="77777777" w:rsidR="002220BC" w:rsidRPr="00F40419" w:rsidRDefault="002220BC">
      <w:pPr>
        <w:pStyle w:val="md-end-block"/>
        <w:spacing w:before="192" w:beforeAutospacing="0" w:after="192" w:afterAutospacing="0"/>
        <w:ind w:firstLine="488"/>
        <w:rPr>
          <w:rFonts w:ascii="Helvetica" w:hAnsi="Helvetica" w:cs="Helvetica" w:hint="default"/>
          <w:color w:val="333333"/>
        </w:rPr>
      </w:pPr>
    </w:p>
    <w:sectPr w:rsidR="002220BC" w:rsidRPr="00F40419" w:rsidSect="00804F5D">
      <w:headerReference w:type="default" r:id="rId13"/>
      <w:pgSz w:w="11906" w:h="16838"/>
      <w:pgMar w:top="1701" w:right="566" w:bottom="1418" w:left="1134" w:header="1134" w:footer="851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B3ECA" w14:textId="77777777" w:rsidR="00E057E1" w:rsidRDefault="00E057E1" w:rsidP="00161F6B">
      <w:pPr>
        <w:spacing w:before="0" w:after="0"/>
        <w:ind w:firstLine="480"/>
      </w:pPr>
      <w:r>
        <w:separator/>
      </w:r>
    </w:p>
  </w:endnote>
  <w:endnote w:type="continuationSeparator" w:id="0">
    <w:p w14:paraId="18D456B1" w14:textId="77777777" w:rsidR="00E057E1" w:rsidRDefault="00E057E1" w:rsidP="00161F6B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altName w:val="Microsoft JhengHei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F175D" w14:textId="27D393C5" w:rsidR="003738DE" w:rsidRDefault="00B75497">
    <w:pPr>
      <w:pStyle w:val="ac"/>
      <w:ind w:firstLineChars="1950" w:firstLine="3510"/>
      <w:rPr>
        <w:rFonts w:ascii="Microsoft YaHei UI" w:eastAsia="Microsoft YaHei UI" w:hAnsi="Microsoft YaHei UI"/>
        <w:color w:val="808080"/>
        <w:lang w:eastAsia="zh-CN"/>
      </w:rPr>
    </w:pPr>
    <w:r>
      <w:rPr>
        <w:rFonts w:ascii="Microsoft YaHei UI" w:eastAsia="Microsoft YaHei UI" w:hAnsi="Microsoft YaHei UI"/>
        <w:noProof/>
        <w:color w:val="808080"/>
        <w:lang w:eastAsia="zh-CN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0F3293FD" wp14:editId="467594A0">
              <wp:simplePos x="0" y="0"/>
              <wp:positionH relativeFrom="column">
                <wp:posOffset>57150</wp:posOffset>
              </wp:positionH>
              <wp:positionV relativeFrom="paragraph">
                <wp:posOffset>-40641</wp:posOffset>
              </wp:positionV>
              <wp:extent cx="6010275" cy="0"/>
              <wp:effectExtent l="0" t="0" r="28575" b="19050"/>
              <wp:wrapNone/>
              <wp:docPr id="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5F6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4.5pt;margin-top:-3.2pt;width:473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" strokecolor="#bfbfbf"/>
          </w:pict>
        </mc:Fallback>
      </mc:AlternateContent>
    </w:r>
    <w:r w:rsidR="003738DE">
      <w:rPr>
        <w:rFonts w:ascii="Microsoft YaHei UI" w:eastAsia="Microsoft YaHei UI" w:hAnsi="Microsoft YaHei UI" w:hint="eastAsia"/>
        <w:color w:val="808080"/>
        <w:lang w:eastAsia="zh-CN"/>
      </w:rPr>
      <w:t>中国电信股份有限公司浙江研究与开发分公司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976D3" w14:textId="77777777" w:rsidR="00E057E1" w:rsidRDefault="00E057E1" w:rsidP="00161F6B">
      <w:pPr>
        <w:spacing w:before="0" w:after="0"/>
        <w:ind w:firstLine="480"/>
      </w:pPr>
      <w:r>
        <w:separator/>
      </w:r>
    </w:p>
  </w:footnote>
  <w:footnote w:type="continuationSeparator" w:id="0">
    <w:p w14:paraId="6298ACEF" w14:textId="77777777" w:rsidR="00E057E1" w:rsidRDefault="00E057E1" w:rsidP="00161F6B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A4978" w14:textId="77777777" w:rsidR="003738DE" w:rsidRDefault="003738DE">
    <w:pPr>
      <w:pStyle w:val="ad"/>
    </w:pPr>
    <w:r>
      <w:rPr>
        <w:noProof/>
        <w:lang w:eastAsia="zh-CN"/>
      </w:rPr>
      <w:drawing>
        <wp:inline distT="0" distB="0" distL="0" distR="0" wp14:anchorId="5872564B" wp14:editId="35656DD0">
          <wp:extent cx="2329180" cy="793115"/>
          <wp:effectExtent l="0" t="0" r="0" b="6985"/>
          <wp:docPr id="6" name="图片 2" descr="aWiFi logo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2" descr="aWiFi logo.ps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89" t="12863" r="17279" b="9459"/>
                  <a:stretch>
                    <a:fillRect/>
                  </a:stretch>
                </pic:blipFill>
                <pic:spPr>
                  <a:xfrm>
                    <a:off x="0" y="0"/>
                    <a:ext cx="2344498" cy="798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16BB3" w14:textId="77777777" w:rsidR="003738DE" w:rsidRDefault="003738DE">
    <w:pPr>
      <w:pStyle w:val="ad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0" allowOverlap="1" wp14:anchorId="22641911" wp14:editId="752277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6910" cy="3702685"/>
          <wp:effectExtent l="0" t="0" r="15240" b="12065"/>
          <wp:wrapNone/>
          <wp:docPr id="14" name="WordPictureWatermark21828190" descr="front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21828190" descr="frontpage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910" cy="3702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Borders>
        <w:bottom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4984"/>
      <w:gridCol w:w="4984"/>
    </w:tblGrid>
    <w:tr w:rsidR="003738DE" w14:paraId="097AEF7F" w14:textId="77777777">
      <w:trPr>
        <w:trHeight w:val="422"/>
      </w:trPr>
      <w:tc>
        <w:tcPr>
          <w:tcW w:w="4984" w:type="dxa"/>
          <w:vAlign w:val="bottom"/>
        </w:tcPr>
        <w:p w14:paraId="7B8BF224" w14:textId="77777777" w:rsidR="003738DE" w:rsidRDefault="003738DE">
          <w:pPr>
            <w:pStyle w:val="ad"/>
            <w:rPr>
              <w:kern w:val="2"/>
              <w:szCs w:val="22"/>
              <w:lang w:eastAsia="zh-CN"/>
            </w:rPr>
          </w:pPr>
        </w:p>
      </w:tc>
      <w:tc>
        <w:tcPr>
          <w:tcW w:w="4984" w:type="dxa"/>
          <w:vAlign w:val="bottom"/>
        </w:tcPr>
        <w:p w14:paraId="42D53C66" w14:textId="77777777" w:rsidR="003738DE" w:rsidRDefault="003738DE">
          <w:pPr>
            <w:pStyle w:val="Header0"/>
            <w:rPr>
              <w:kern w:val="2"/>
            </w:rPr>
          </w:pPr>
        </w:p>
      </w:tc>
    </w:tr>
  </w:tbl>
  <w:p w14:paraId="4C4297D4" w14:textId="77777777" w:rsidR="003738DE" w:rsidRDefault="003738DE">
    <w:pPr>
      <w:pStyle w:val="ad"/>
      <w:rPr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Borders>
        <w:bottom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4984"/>
      <w:gridCol w:w="4984"/>
    </w:tblGrid>
    <w:tr w:rsidR="003738DE" w14:paraId="33736243" w14:textId="77777777">
      <w:trPr>
        <w:trHeight w:val="422"/>
      </w:trPr>
      <w:tc>
        <w:tcPr>
          <w:tcW w:w="4984" w:type="dxa"/>
          <w:vAlign w:val="bottom"/>
        </w:tcPr>
        <w:p w14:paraId="4D584FB2" w14:textId="77777777" w:rsidR="003738DE" w:rsidRDefault="003738DE">
          <w:pPr>
            <w:pStyle w:val="ad"/>
            <w:rPr>
              <w:kern w:val="2"/>
              <w:szCs w:val="22"/>
              <w:lang w:eastAsia="zh-CN"/>
            </w:rPr>
          </w:pPr>
        </w:p>
      </w:tc>
      <w:tc>
        <w:tcPr>
          <w:tcW w:w="4984" w:type="dxa"/>
          <w:vAlign w:val="bottom"/>
        </w:tcPr>
        <w:p w14:paraId="4FF6359B" w14:textId="77777777" w:rsidR="003738DE" w:rsidRDefault="003738DE">
          <w:pPr>
            <w:pStyle w:val="Header0"/>
            <w:rPr>
              <w:kern w:val="2"/>
            </w:rPr>
          </w:pPr>
          <w:r>
            <w:rPr>
              <w:noProof/>
              <w:kern w:val="2"/>
            </w:rPr>
            <w:drawing>
              <wp:inline distT="0" distB="0" distL="0" distR="0" wp14:anchorId="46603F6D" wp14:editId="756E2192">
                <wp:extent cx="884555" cy="300990"/>
                <wp:effectExtent l="0" t="0" r="0" b="3810"/>
                <wp:docPr id="1" name="图片 2" descr="aWiFi logo.p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 descr="aWiFi logo.ps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89" t="12863" r="17279" b="94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250" cy="305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C8D6DD8" w14:textId="77777777" w:rsidR="003738DE" w:rsidRDefault="003738DE">
    <w:pPr>
      <w:pStyle w:val="ad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DAFAA"/>
    <w:multiLevelType w:val="multilevel"/>
    <w:tmpl w:val="8FCDAFA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F2D28A1D"/>
    <w:multiLevelType w:val="multilevel"/>
    <w:tmpl w:val="F2D28A1D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F7AFD282"/>
    <w:multiLevelType w:val="multilevel"/>
    <w:tmpl w:val="F7AFD2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FB2EF48B"/>
    <w:multiLevelType w:val="multilevel"/>
    <w:tmpl w:val="FB2EF48B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FDCF5855"/>
    <w:multiLevelType w:val="multilevel"/>
    <w:tmpl w:val="FDCF5855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1530"/>
        </w:tabs>
        <w:ind w:left="1530" w:hanging="396"/>
      </w:pPr>
      <w:rPr>
        <w:rFonts w:ascii="Symbol" w:hAnsi="Symbol" w:hint="default"/>
        <w:sz w:val="21"/>
      </w:rPr>
    </w:lvl>
  </w:abstractNum>
  <w:abstractNum w:abstractNumId="6" w15:restartNumberingAfterBreak="0">
    <w:nsid w:val="19C1BBEA"/>
    <w:multiLevelType w:val="multilevel"/>
    <w:tmpl w:val="19C1BB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1611AF0"/>
    <w:multiLevelType w:val="multilevel"/>
    <w:tmpl w:val="31611AF0"/>
    <w:lvl w:ilvl="0">
      <w:start w:val="1"/>
      <w:numFmt w:val="upperLetter"/>
      <w:pStyle w:val="Appendix1"/>
      <w:lvlText w:val="%1"/>
      <w:lvlJc w:val="left"/>
      <w:pPr>
        <w:tabs>
          <w:tab w:val="left" w:pos="1134"/>
        </w:tabs>
        <w:ind w:left="1134" w:hanging="1134"/>
      </w:pPr>
      <w:rPr>
        <w:rFonts w:ascii="Arial" w:hAnsi="Arial" w:hint="default"/>
        <w:b w:val="0"/>
        <w:i w:val="0"/>
        <w:color w:val="auto"/>
        <w:spacing w:val="0"/>
        <w:w w:val="100"/>
        <w:position w:val="0"/>
        <w:sz w:val="36"/>
      </w:rPr>
    </w:lvl>
    <w:lvl w:ilvl="1">
      <w:start w:val="1"/>
      <w:numFmt w:val="decimal"/>
      <w:pStyle w:val="Appendix2"/>
      <w:lvlText w:val="%1.%2"/>
      <w:lvlJc w:val="left"/>
      <w:pPr>
        <w:tabs>
          <w:tab w:val="left" w:pos="1134"/>
        </w:tabs>
        <w:ind w:left="1134" w:hanging="1134"/>
      </w:pPr>
      <w:rPr>
        <w:rFonts w:ascii="Arial" w:hAnsi="Arial" w:hint="default"/>
        <w:b w:val="0"/>
        <w:i w:val="0"/>
        <w:color w:val="auto"/>
        <w:sz w:val="30"/>
      </w:rPr>
    </w:lvl>
    <w:lvl w:ilvl="2">
      <w:start w:val="1"/>
      <w:numFmt w:val="decimal"/>
      <w:pStyle w:val="Appendix3"/>
      <w:lvlText w:val="%1.%2.%3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pStyle w:val="Appendix4"/>
      <w:lvlText w:val="%1.%2.%3.%4"/>
      <w:lvlJc w:val="left"/>
      <w:pPr>
        <w:tabs>
          <w:tab w:val="left" w:pos="1134"/>
        </w:tabs>
        <w:ind w:left="1134" w:hanging="1134"/>
      </w:pPr>
      <w:rPr>
        <w:rFonts w:ascii="Arial" w:hAnsi="Arial" w:hint="default"/>
        <w:sz w:val="22"/>
      </w:rPr>
    </w:lvl>
    <w:lvl w:ilvl="4">
      <w:start w:val="1"/>
      <w:numFmt w:val="decimal"/>
      <w:lvlRestart w:val="1"/>
      <w:pStyle w:val="AFigureCaption"/>
      <w:suff w:val="space"/>
      <w:lvlText w:val="图%1-%5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5">
      <w:start w:val="1"/>
      <w:numFmt w:val="decimal"/>
      <w:lvlRestart w:val="1"/>
      <w:pStyle w:val="ATableCaption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lvlText w:val="%7"/>
      <w:lvlJc w:val="left"/>
      <w:pPr>
        <w:tabs>
          <w:tab w:val="left" w:pos="0"/>
        </w:tabs>
        <w:ind w:left="1531" w:hanging="397"/>
      </w:pPr>
      <w:rPr>
        <w:rFonts w:ascii="Arial" w:hAnsi="Arial" w:hint="default"/>
        <w:b w:val="0"/>
        <w:i w:val="0"/>
        <w:sz w:val="20"/>
        <w:szCs w:val="20"/>
      </w:rPr>
    </w:lvl>
    <w:lvl w:ilvl="7">
      <w:start w:val="1"/>
      <w:numFmt w:val="lowerLetter"/>
      <w:lvlText w:val="%8"/>
      <w:lvlJc w:val="left"/>
      <w:pPr>
        <w:tabs>
          <w:tab w:val="left" w:pos="0"/>
        </w:tabs>
        <w:ind w:left="1928" w:hanging="397"/>
      </w:pPr>
      <w:rPr>
        <w:rFonts w:ascii="Arial" w:eastAsia="宋体" w:hAnsi="Arial" w:hint="default"/>
        <w:b w:val="0"/>
        <w:i w:val="0"/>
        <w:sz w:val="20"/>
        <w:szCs w:val="20"/>
      </w:rPr>
    </w:lvl>
    <w:lvl w:ilvl="8">
      <w:start w:val="1"/>
      <w:numFmt w:val="none"/>
      <w:lvlRestart w:val="0"/>
      <w:suff w:val="nothing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8" w15:restartNumberingAfterBreak="0">
    <w:nsid w:val="3D971AC1"/>
    <w:multiLevelType w:val="multilevel"/>
    <w:tmpl w:val="3D971AC1"/>
    <w:lvl w:ilvl="0">
      <w:start w:val="1"/>
      <w:numFmt w:val="bullet"/>
      <w:pStyle w:val="a0"/>
      <w:lvlText w:val="-"/>
      <w:lvlJc w:val="left"/>
      <w:pPr>
        <w:tabs>
          <w:tab w:val="left" w:pos="1928"/>
        </w:tabs>
        <w:ind w:left="1928" w:hanging="397"/>
      </w:pPr>
      <w:rPr>
        <w:rFonts w:ascii="Arial" w:hAnsi="Arial" w:cs="Times New Roman" w:hint="default"/>
        <w:sz w:val="21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8A0239"/>
    <w:multiLevelType w:val="multilevel"/>
    <w:tmpl w:val="418A0239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auto"/>
        <w:spacing w:val="0"/>
        <w:w w:val="100"/>
        <w:position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left" w:pos="1134"/>
        </w:tabs>
        <w:ind w:left="1134" w:hanging="1134"/>
      </w:pPr>
      <w:rPr>
        <w:rFonts w:ascii="Arial" w:hAnsi="Arial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1134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a1"/>
      <w:suff w:val="space"/>
      <w:lvlText w:val="图%1-%5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5">
      <w:start w:val="1"/>
      <w:numFmt w:val="decimal"/>
      <w:lvlRestart w:val="1"/>
      <w:pStyle w:val="a2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a3"/>
      <w:lvlText w:val="%7"/>
      <w:lvlJc w:val="left"/>
      <w:pPr>
        <w:tabs>
          <w:tab w:val="left" w:pos="1531"/>
        </w:tabs>
        <w:ind w:left="1531" w:hanging="397"/>
      </w:pPr>
      <w:rPr>
        <w:rFonts w:ascii="Arial" w:eastAsia="宋体" w:hAnsi="Arial" w:hint="default"/>
        <w:b w:val="0"/>
        <w:i w:val="0"/>
        <w:color w:val="auto"/>
        <w:sz w:val="21"/>
        <w:szCs w:val="21"/>
      </w:rPr>
    </w:lvl>
    <w:lvl w:ilvl="7">
      <w:start w:val="1"/>
      <w:numFmt w:val="lowerLetter"/>
      <w:pStyle w:val="ListNumber1"/>
      <w:lvlText w:val="%8"/>
      <w:lvlJc w:val="left"/>
      <w:pPr>
        <w:tabs>
          <w:tab w:val="left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10" w15:restartNumberingAfterBreak="0">
    <w:nsid w:val="4BDA330C"/>
    <w:multiLevelType w:val="multilevel"/>
    <w:tmpl w:val="4BDA330C"/>
    <w:lvl w:ilvl="0">
      <w:start w:val="1"/>
      <w:numFmt w:val="upperLetter"/>
      <w:pStyle w:val="9"/>
      <w:lvlText w:val="%1."/>
      <w:lvlJc w:val="left"/>
      <w:pPr>
        <w:tabs>
          <w:tab w:val="left" w:pos="360"/>
        </w:tabs>
        <w:ind w:left="0" w:firstLine="0"/>
      </w:pPr>
      <w:rPr>
        <w:rFonts w:hint="eastAsia"/>
        <w:color w:val="FFFFFF"/>
        <w:sz w:val="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5F712C11"/>
    <w:multiLevelType w:val="multilevel"/>
    <w:tmpl w:val="5F712C11"/>
    <w:lvl w:ilvl="0">
      <w:numFmt w:val="bullet"/>
      <w:pStyle w:val="a4"/>
      <w:lvlText w:val="-"/>
      <w:lvlJc w:val="left"/>
      <w:pPr>
        <w:tabs>
          <w:tab w:val="left" w:pos="1928"/>
        </w:tabs>
        <w:ind w:left="1928" w:hanging="397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6BE92314"/>
    <w:multiLevelType w:val="multilevel"/>
    <w:tmpl w:val="6BE9231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  <w:num w:numId="14">
    <w:abstractNumId w:val="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ttachedTemplate r:id="rId1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E"/>
    <w:rsid w:val="00000CF3"/>
    <w:rsid w:val="00001364"/>
    <w:rsid w:val="00001500"/>
    <w:rsid w:val="000018F1"/>
    <w:rsid w:val="00001EB7"/>
    <w:rsid w:val="000038F1"/>
    <w:rsid w:val="00004897"/>
    <w:rsid w:val="00005A44"/>
    <w:rsid w:val="00010480"/>
    <w:rsid w:val="000115A8"/>
    <w:rsid w:val="0001348B"/>
    <w:rsid w:val="000139D3"/>
    <w:rsid w:val="00013CC9"/>
    <w:rsid w:val="000159AF"/>
    <w:rsid w:val="00017CE9"/>
    <w:rsid w:val="000205FE"/>
    <w:rsid w:val="000214C6"/>
    <w:rsid w:val="000245E2"/>
    <w:rsid w:val="00025C3C"/>
    <w:rsid w:val="00026B0C"/>
    <w:rsid w:val="00031D3A"/>
    <w:rsid w:val="00035243"/>
    <w:rsid w:val="00036F89"/>
    <w:rsid w:val="00037151"/>
    <w:rsid w:val="00037398"/>
    <w:rsid w:val="00040867"/>
    <w:rsid w:val="0004098B"/>
    <w:rsid w:val="00040CD8"/>
    <w:rsid w:val="00040E26"/>
    <w:rsid w:val="0004288A"/>
    <w:rsid w:val="0004368C"/>
    <w:rsid w:val="0004407F"/>
    <w:rsid w:val="00046707"/>
    <w:rsid w:val="000473B9"/>
    <w:rsid w:val="00050E5B"/>
    <w:rsid w:val="00052567"/>
    <w:rsid w:val="00053C59"/>
    <w:rsid w:val="0005604E"/>
    <w:rsid w:val="00056888"/>
    <w:rsid w:val="000572C1"/>
    <w:rsid w:val="00061CF2"/>
    <w:rsid w:val="00065A0F"/>
    <w:rsid w:val="000667B0"/>
    <w:rsid w:val="00070915"/>
    <w:rsid w:val="000709C4"/>
    <w:rsid w:val="00072203"/>
    <w:rsid w:val="0007403B"/>
    <w:rsid w:val="00074D85"/>
    <w:rsid w:val="000772D3"/>
    <w:rsid w:val="0008271D"/>
    <w:rsid w:val="00084C25"/>
    <w:rsid w:val="0008578E"/>
    <w:rsid w:val="00087741"/>
    <w:rsid w:val="00092EA1"/>
    <w:rsid w:val="00095BDB"/>
    <w:rsid w:val="000962C7"/>
    <w:rsid w:val="000A06D5"/>
    <w:rsid w:val="000A3611"/>
    <w:rsid w:val="000A3F2D"/>
    <w:rsid w:val="000A5576"/>
    <w:rsid w:val="000B0288"/>
    <w:rsid w:val="000B127C"/>
    <w:rsid w:val="000B2710"/>
    <w:rsid w:val="000B6BE0"/>
    <w:rsid w:val="000C051D"/>
    <w:rsid w:val="000C0861"/>
    <w:rsid w:val="000C20BB"/>
    <w:rsid w:val="000C2873"/>
    <w:rsid w:val="000C4E41"/>
    <w:rsid w:val="000C5530"/>
    <w:rsid w:val="000C6490"/>
    <w:rsid w:val="000C66CA"/>
    <w:rsid w:val="000D087A"/>
    <w:rsid w:val="000D1370"/>
    <w:rsid w:val="000D3EB3"/>
    <w:rsid w:val="000D4927"/>
    <w:rsid w:val="000D56F7"/>
    <w:rsid w:val="000D5DDF"/>
    <w:rsid w:val="000E068A"/>
    <w:rsid w:val="000E1C62"/>
    <w:rsid w:val="000E2B6D"/>
    <w:rsid w:val="000E36DD"/>
    <w:rsid w:val="000E56E3"/>
    <w:rsid w:val="000E76D4"/>
    <w:rsid w:val="000F4967"/>
    <w:rsid w:val="000F7A97"/>
    <w:rsid w:val="000F7D87"/>
    <w:rsid w:val="00100FFC"/>
    <w:rsid w:val="001031DB"/>
    <w:rsid w:val="0010369E"/>
    <w:rsid w:val="00107316"/>
    <w:rsid w:val="0010792D"/>
    <w:rsid w:val="00112D20"/>
    <w:rsid w:val="0011607B"/>
    <w:rsid w:val="00116361"/>
    <w:rsid w:val="00116B1F"/>
    <w:rsid w:val="00121B91"/>
    <w:rsid w:val="00124CC5"/>
    <w:rsid w:val="00127FE6"/>
    <w:rsid w:val="00130389"/>
    <w:rsid w:val="00130D21"/>
    <w:rsid w:val="0013392F"/>
    <w:rsid w:val="001357B6"/>
    <w:rsid w:val="0013696B"/>
    <w:rsid w:val="00136991"/>
    <w:rsid w:val="001379DF"/>
    <w:rsid w:val="00137A3D"/>
    <w:rsid w:val="00137E2B"/>
    <w:rsid w:val="001409C6"/>
    <w:rsid w:val="00140EC0"/>
    <w:rsid w:val="0014129D"/>
    <w:rsid w:val="00142712"/>
    <w:rsid w:val="00143EE8"/>
    <w:rsid w:val="0014452E"/>
    <w:rsid w:val="001458A3"/>
    <w:rsid w:val="00145C25"/>
    <w:rsid w:val="001461D5"/>
    <w:rsid w:val="0014623E"/>
    <w:rsid w:val="0014731C"/>
    <w:rsid w:val="001502F2"/>
    <w:rsid w:val="00150B0C"/>
    <w:rsid w:val="001520DE"/>
    <w:rsid w:val="00152886"/>
    <w:rsid w:val="00152D94"/>
    <w:rsid w:val="00153DA6"/>
    <w:rsid w:val="001549B0"/>
    <w:rsid w:val="00154BD2"/>
    <w:rsid w:val="0015641D"/>
    <w:rsid w:val="0015789E"/>
    <w:rsid w:val="00161F6B"/>
    <w:rsid w:val="00162B29"/>
    <w:rsid w:val="001630B0"/>
    <w:rsid w:val="001634E5"/>
    <w:rsid w:val="00163672"/>
    <w:rsid w:val="001653FD"/>
    <w:rsid w:val="00165DC5"/>
    <w:rsid w:val="001709F5"/>
    <w:rsid w:val="0017328F"/>
    <w:rsid w:val="00173988"/>
    <w:rsid w:val="001760E3"/>
    <w:rsid w:val="001763D7"/>
    <w:rsid w:val="0017647C"/>
    <w:rsid w:val="0017655C"/>
    <w:rsid w:val="00177842"/>
    <w:rsid w:val="00180DA1"/>
    <w:rsid w:val="00184AC7"/>
    <w:rsid w:val="001860B9"/>
    <w:rsid w:val="001875F0"/>
    <w:rsid w:val="0018797A"/>
    <w:rsid w:val="00190958"/>
    <w:rsid w:val="00192CBF"/>
    <w:rsid w:val="001955A4"/>
    <w:rsid w:val="00197AA4"/>
    <w:rsid w:val="001A1B5C"/>
    <w:rsid w:val="001A297F"/>
    <w:rsid w:val="001A3705"/>
    <w:rsid w:val="001A693F"/>
    <w:rsid w:val="001B0ACB"/>
    <w:rsid w:val="001B136F"/>
    <w:rsid w:val="001B20ED"/>
    <w:rsid w:val="001B2102"/>
    <w:rsid w:val="001B30B8"/>
    <w:rsid w:val="001B596F"/>
    <w:rsid w:val="001B7801"/>
    <w:rsid w:val="001C0A9D"/>
    <w:rsid w:val="001C18B7"/>
    <w:rsid w:val="001C73C0"/>
    <w:rsid w:val="001D1329"/>
    <w:rsid w:val="001D22AC"/>
    <w:rsid w:val="001D2C08"/>
    <w:rsid w:val="001D7470"/>
    <w:rsid w:val="001E4242"/>
    <w:rsid w:val="001E5329"/>
    <w:rsid w:val="001E650B"/>
    <w:rsid w:val="001E7C46"/>
    <w:rsid w:val="001F3727"/>
    <w:rsid w:val="001F3AE4"/>
    <w:rsid w:val="001F4C7A"/>
    <w:rsid w:val="001F540C"/>
    <w:rsid w:val="001F7B18"/>
    <w:rsid w:val="00201CB6"/>
    <w:rsid w:val="002033A1"/>
    <w:rsid w:val="002038C8"/>
    <w:rsid w:val="00204312"/>
    <w:rsid w:val="00210A8E"/>
    <w:rsid w:val="002153D8"/>
    <w:rsid w:val="00215610"/>
    <w:rsid w:val="0021591C"/>
    <w:rsid w:val="00215F99"/>
    <w:rsid w:val="00217839"/>
    <w:rsid w:val="00220129"/>
    <w:rsid w:val="00220920"/>
    <w:rsid w:val="002220BC"/>
    <w:rsid w:val="002227DE"/>
    <w:rsid w:val="00223858"/>
    <w:rsid w:val="002238F6"/>
    <w:rsid w:val="00223DF0"/>
    <w:rsid w:val="00225278"/>
    <w:rsid w:val="0023045E"/>
    <w:rsid w:val="00230512"/>
    <w:rsid w:val="002305B1"/>
    <w:rsid w:val="00230FEB"/>
    <w:rsid w:val="00232455"/>
    <w:rsid w:val="00233BAE"/>
    <w:rsid w:val="00234281"/>
    <w:rsid w:val="00235486"/>
    <w:rsid w:val="002363BB"/>
    <w:rsid w:val="0023731A"/>
    <w:rsid w:val="00241727"/>
    <w:rsid w:val="00242081"/>
    <w:rsid w:val="0024360B"/>
    <w:rsid w:val="0024430D"/>
    <w:rsid w:val="00244F5D"/>
    <w:rsid w:val="00245259"/>
    <w:rsid w:val="00247A28"/>
    <w:rsid w:val="00247E2F"/>
    <w:rsid w:val="00250721"/>
    <w:rsid w:val="002555DE"/>
    <w:rsid w:val="00257060"/>
    <w:rsid w:val="00257BFE"/>
    <w:rsid w:val="00260C75"/>
    <w:rsid w:val="00260CBE"/>
    <w:rsid w:val="00260D89"/>
    <w:rsid w:val="00261E3D"/>
    <w:rsid w:val="00262188"/>
    <w:rsid w:val="0026232C"/>
    <w:rsid w:val="00263F40"/>
    <w:rsid w:val="002700CD"/>
    <w:rsid w:val="002704DA"/>
    <w:rsid w:val="0027527C"/>
    <w:rsid w:val="002755F9"/>
    <w:rsid w:val="002764FF"/>
    <w:rsid w:val="00281151"/>
    <w:rsid w:val="00283098"/>
    <w:rsid w:val="002851F6"/>
    <w:rsid w:val="002867F7"/>
    <w:rsid w:val="002919CB"/>
    <w:rsid w:val="00295689"/>
    <w:rsid w:val="002977F1"/>
    <w:rsid w:val="002A0840"/>
    <w:rsid w:val="002A4228"/>
    <w:rsid w:val="002A7309"/>
    <w:rsid w:val="002B0082"/>
    <w:rsid w:val="002B0371"/>
    <w:rsid w:val="002B08D0"/>
    <w:rsid w:val="002B1591"/>
    <w:rsid w:val="002B28A8"/>
    <w:rsid w:val="002B57B5"/>
    <w:rsid w:val="002B5E0D"/>
    <w:rsid w:val="002B642E"/>
    <w:rsid w:val="002B7726"/>
    <w:rsid w:val="002C1723"/>
    <w:rsid w:val="002C1D68"/>
    <w:rsid w:val="002C3F42"/>
    <w:rsid w:val="002C4B2A"/>
    <w:rsid w:val="002C619E"/>
    <w:rsid w:val="002C65CB"/>
    <w:rsid w:val="002C7298"/>
    <w:rsid w:val="002D2279"/>
    <w:rsid w:val="002D40D0"/>
    <w:rsid w:val="002D4F80"/>
    <w:rsid w:val="002D6199"/>
    <w:rsid w:val="002E16B4"/>
    <w:rsid w:val="002E1C16"/>
    <w:rsid w:val="002E2BEE"/>
    <w:rsid w:val="002E3773"/>
    <w:rsid w:val="002E39B9"/>
    <w:rsid w:val="002E4DB6"/>
    <w:rsid w:val="002E5180"/>
    <w:rsid w:val="002E6E56"/>
    <w:rsid w:val="002E7260"/>
    <w:rsid w:val="002F11C2"/>
    <w:rsid w:val="002F29E9"/>
    <w:rsid w:val="002F371F"/>
    <w:rsid w:val="002F4BA2"/>
    <w:rsid w:val="002F5449"/>
    <w:rsid w:val="00301B30"/>
    <w:rsid w:val="00301F0E"/>
    <w:rsid w:val="0030442B"/>
    <w:rsid w:val="00304AC1"/>
    <w:rsid w:val="003062F5"/>
    <w:rsid w:val="00307E77"/>
    <w:rsid w:val="00310AB7"/>
    <w:rsid w:val="00310FCA"/>
    <w:rsid w:val="00311190"/>
    <w:rsid w:val="003112D4"/>
    <w:rsid w:val="00311BE5"/>
    <w:rsid w:val="00312F4E"/>
    <w:rsid w:val="003149D2"/>
    <w:rsid w:val="00314EA6"/>
    <w:rsid w:val="00315E12"/>
    <w:rsid w:val="00316635"/>
    <w:rsid w:val="00317731"/>
    <w:rsid w:val="00317F96"/>
    <w:rsid w:val="00320BBF"/>
    <w:rsid w:val="00324E57"/>
    <w:rsid w:val="0032502A"/>
    <w:rsid w:val="00326726"/>
    <w:rsid w:val="00326B96"/>
    <w:rsid w:val="00326FC1"/>
    <w:rsid w:val="00327AE7"/>
    <w:rsid w:val="00330161"/>
    <w:rsid w:val="00330C3C"/>
    <w:rsid w:val="0033137C"/>
    <w:rsid w:val="003314AD"/>
    <w:rsid w:val="00332580"/>
    <w:rsid w:val="00332A0C"/>
    <w:rsid w:val="00332D82"/>
    <w:rsid w:val="003336D3"/>
    <w:rsid w:val="00333F4C"/>
    <w:rsid w:val="003343E6"/>
    <w:rsid w:val="00336610"/>
    <w:rsid w:val="0033663D"/>
    <w:rsid w:val="003404E0"/>
    <w:rsid w:val="00342576"/>
    <w:rsid w:val="0034571E"/>
    <w:rsid w:val="00347A4D"/>
    <w:rsid w:val="0035102D"/>
    <w:rsid w:val="0035782F"/>
    <w:rsid w:val="003611CA"/>
    <w:rsid w:val="00361705"/>
    <w:rsid w:val="003630AB"/>
    <w:rsid w:val="00364534"/>
    <w:rsid w:val="0036643E"/>
    <w:rsid w:val="003665A4"/>
    <w:rsid w:val="00367DA5"/>
    <w:rsid w:val="0037271A"/>
    <w:rsid w:val="003738DE"/>
    <w:rsid w:val="003810D0"/>
    <w:rsid w:val="003854E2"/>
    <w:rsid w:val="00386575"/>
    <w:rsid w:val="003875FB"/>
    <w:rsid w:val="0039316E"/>
    <w:rsid w:val="003939A6"/>
    <w:rsid w:val="0039476F"/>
    <w:rsid w:val="0039519A"/>
    <w:rsid w:val="00395B61"/>
    <w:rsid w:val="00396316"/>
    <w:rsid w:val="003A2833"/>
    <w:rsid w:val="003A4D1C"/>
    <w:rsid w:val="003A5051"/>
    <w:rsid w:val="003A59FC"/>
    <w:rsid w:val="003A5A9F"/>
    <w:rsid w:val="003A618B"/>
    <w:rsid w:val="003A6880"/>
    <w:rsid w:val="003A744B"/>
    <w:rsid w:val="003B304F"/>
    <w:rsid w:val="003B35C3"/>
    <w:rsid w:val="003B68FE"/>
    <w:rsid w:val="003B7456"/>
    <w:rsid w:val="003C15AB"/>
    <w:rsid w:val="003C2E72"/>
    <w:rsid w:val="003C3591"/>
    <w:rsid w:val="003C4AE6"/>
    <w:rsid w:val="003D018B"/>
    <w:rsid w:val="003D1C82"/>
    <w:rsid w:val="003D1D90"/>
    <w:rsid w:val="003D20FA"/>
    <w:rsid w:val="003D2655"/>
    <w:rsid w:val="003D755F"/>
    <w:rsid w:val="003E44A6"/>
    <w:rsid w:val="003E6AB0"/>
    <w:rsid w:val="004004B6"/>
    <w:rsid w:val="00401521"/>
    <w:rsid w:val="004029DF"/>
    <w:rsid w:val="00402EAF"/>
    <w:rsid w:val="00403F1F"/>
    <w:rsid w:val="0040478A"/>
    <w:rsid w:val="00406708"/>
    <w:rsid w:val="00410A50"/>
    <w:rsid w:val="0041119B"/>
    <w:rsid w:val="00412216"/>
    <w:rsid w:val="00413287"/>
    <w:rsid w:val="0041359E"/>
    <w:rsid w:val="0041434F"/>
    <w:rsid w:val="0041633B"/>
    <w:rsid w:val="00416B57"/>
    <w:rsid w:val="00417EF7"/>
    <w:rsid w:val="004224D7"/>
    <w:rsid w:val="0042429F"/>
    <w:rsid w:val="004270B7"/>
    <w:rsid w:val="00427BD7"/>
    <w:rsid w:val="00430987"/>
    <w:rsid w:val="00431D52"/>
    <w:rsid w:val="00435A2D"/>
    <w:rsid w:val="00435B91"/>
    <w:rsid w:val="004368E2"/>
    <w:rsid w:val="00437205"/>
    <w:rsid w:val="0044021A"/>
    <w:rsid w:val="00442A82"/>
    <w:rsid w:val="00446300"/>
    <w:rsid w:val="004469DD"/>
    <w:rsid w:val="00447E56"/>
    <w:rsid w:val="00450B66"/>
    <w:rsid w:val="00451C5E"/>
    <w:rsid w:val="004536E9"/>
    <w:rsid w:val="00453E51"/>
    <w:rsid w:val="0045645E"/>
    <w:rsid w:val="00460DBD"/>
    <w:rsid w:val="004639F0"/>
    <w:rsid w:val="00464F4A"/>
    <w:rsid w:val="004660D8"/>
    <w:rsid w:val="00466677"/>
    <w:rsid w:val="00470525"/>
    <w:rsid w:val="00471434"/>
    <w:rsid w:val="004716E7"/>
    <w:rsid w:val="0047178B"/>
    <w:rsid w:val="00472DE9"/>
    <w:rsid w:val="00472E50"/>
    <w:rsid w:val="004748B2"/>
    <w:rsid w:val="00480A06"/>
    <w:rsid w:val="00483A55"/>
    <w:rsid w:val="004858A0"/>
    <w:rsid w:val="0048788B"/>
    <w:rsid w:val="004920FF"/>
    <w:rsid w:val="00492954"/>
    <w:rsid w:val="00494625"/>
    <w:rsid w:val="00495953"/>
    <w:rsid w:val="0049751C"/>
    <w:rsid w:val="004A0A48"/>
    <w:rsid w:val="004A283C"/>
    <w:rsid w:val="004A3504"/>
    <w:rsid w:val="004A611E"/>
    <w:rsid w:val="004A7B67"/>
    <w:rsid w:val="004B397C"/>
    <w:rsid w:val="004B44A8"/>
    <w:rsid w:val="004B5BD2"/>
    <w:rsid w:val="004C4583"/>
    <w:rsid w:val="004C59D4"/>
    <w:rsid w:val="004C6647"/>
    <w:rsid w:val="004D53CA"/>
    <w:rsid w:val="004D5B01"/>
    <w:rsid w:val="004D61B3"/>
    <w:rsid w:val="004D664A"/>
    <w:rsid w:val="004E539F"/>
    <w:rsid w:val="004E6DA2"/>
    <w:rsid w:val="004F2F12"/>
    <w:rsid w:val="005001A1"/>
    <w:rsid w:val="0050662F"/>
    <w:rsid w:val="00506738"/>
    <w:rsid w:val="00512B37"/>
    <w:rsid w:val="0051329C"/>
    <w:rsid w:val="00517749"/>
    <w:rsid w:val="00517D1A"/>
    <w:rsid w:val="00520385"/>
    <w:rsid w:val="00520D11"/>
    <w:rsid w:val="005229BF"/>
    <w:rsid w:val="00522FA0"/>
    <w:rsid w:val="005235D3"/>
    <w:rsid w:val="00524A73"/>
    <w:rsid w:val="00525682"/>
    <w:rsid w:val="00525AFE"/>
    <w:rsid w:val="005272AF"/>
    <w:rsid w:val="00527350"/>
    <w:rsid w:val="0053442E"/>
    <w:rsid w:val="0053653E"/>
    <w:rsid w:val="00536AE6"/>
    <w:rsid w:val="00537D52"/>
    <w:rsid w:val="00541A3D"/>
    <w:rsid w:val="005424F1"/>
    <w:rsid w:val="00543453"/>
    <w:rsid w:val="0054667B"/>
    <w:rsid w:val="00546CCF"/>
    <w:rsid w:val="0054768B"/>
    <w:rsid w:val="005500C5"/>
    <w:rsid w:val="00554082"/>
    <w:rsid w:val="005549AE"/>
    <w:rsid w:val="0055565F"/>
    <w:rsid w:val="005568C7"/>
    <w:rsid w:val="00560900"/>
    <w:rsid w:val="00560B06"/>
    <w:rsid w:val="00561067"/>
    <w:rsid w:val="00563D33"/>
    <w:rsid w:val="00564248"/>
    <w:rsid w:val="0056424E"/>
    <w:rsid w:val="00574603"/>
    <w:rsid w:val="005767AB"/>
    <w:rsid w:val="00576CD3"/>
    <w:rsid w:val="00580D17"/>
    <w:rsid w:val="00582236"/>
    <w:rsid w:val="00583990"/>
    <w:rsid w:val="00587241"/>
    <w:rsid w:val="00591403"/>
    <w:rsid w:val="005945F0"/>
    <w:rsid w:val="005948CB"/>
    <w:rsid w:val="005948D9"/>
    <w:rsid w:val="005A4693"/>
    <w:rsid w:val="005B05DB"/>
    <w:rsid w:val="005B0F52"/>
    <w:rsid w:val="005B30C2"/>
    <w:rsid w:val="005B30F6"/>
    <w:rsid w:val="005B7FAE"/>
    <w:rsid w:val="005C05B5"/>
    <w:rsid w:val="005C0F37"/>
    <w:rsid w:val="005C1D27"/>
    <w:rsid w:val="005C2E4E"/>
    <w:rsid w:val="005C3E70"/>
    <w:rsid w:val="005C3F69"/>
    <w:rsid w:val="005C4B1B"/>
    <w:rsid w:val="005C556E"/>
    <w:rsid w:val="005C6465"/>
    <w:rsid w:val="005D2FF2"/>
    <w:rsid w:val="005D54E5"/>
    <w:rsid w:val="005D5CD9"/>
    <w:rsid w:val="005D6891"/>
    <w:rsid w:val="005D72DA"/>
    <w:rsid w:val="005D7990"/>
    <w:rsid w:val="005E4931"/>
    <w:rsid w:val="005E63EF"/>
    <w:rsid w:val="005E786E"/>
    <w:rsid w:val="005F0065"/>
    <w:rsid w:val="005F2DEB"/>
    <w:rsid w:val="005F2FFC"/>
    <w:rsid w:val="006006F7"/>
    <w:rsid w:val="006007AB"/>
    <w:rsid w:val="006008B3"/>
    <w:rsid w:val="00600E0C"/>
    <w:rsid w:val="00602023"/>
    <w:rsid w:val="00603DB0"/>
    <w:rsid w:val="006059EE"/>
    <w:rsid w:val="00605F7D"/>
    <w:rsid w:val="00606951"/>
    <w:rsid w:val="00606DF0"/>
    <w:rsid w:val="00607D30"/>
    <w:rsid w:val="00610678"/>
    <w:rsid w:val="0061334B"/>
    <w:rsid w:val="00614110"/>
    <w:rsid w:val="00614F8A"/>
    <w:rsid w:val="0061721E"/>
    <w:rsid w:val="006204FD"/>
    <w:rsid w:val="006206E7"/>
    <w:rsid w:val="0062240C"/>
    <w:rsid w:val="00622B36"/>
    <w:rsid w:val="00624FB2"/>
    <w:rsid w:val="00625DCC"/>
    <w:rsid w:val="00626618"/>
    <w:rsid w:val="00626F1B"/>
    <w:rsid w:val="00631C7A"/>
    <w:rsid w:val="00634DB4"/>
    <w:rsid w:val="00635685"/>
    <w:rsid w:val="0063591E"/>
    <w:rsid w:val="006402F3"/>
    <w:rsid w:val="006403DB"/>
    <w:rsid w:val="00641D7C"/>
    <w:rsid w:val="00642136"/>
    <w:rsid w:val="0064498A"/>
    <w:rsid w:val="00651E99"/>
    <w:rsid w:val="00651F26"/>
    <w:rsid w:val="00653B89"/>
    <w:rsid w:val="00653C54"/>
    <w:rsid w:val="00654313"/>
    <w:rsid w:val="00657579"/>
    <w:rsid w:val="00657FDD"/>
    <w:rsid w:val="00661EE6"/>
    <w:rsid w:val="006631D9"/>
    <w:rsid w:val="00663BBA"/>
    <w:rsid w:val="00664834"/>
    <w:rsid w:val="00664D8F"/>
    <w:rsid w:val="00665985"/>
    <w:rsid w:val="00666AAE"/>
    <w:rsid w:val="006675CC"/>
    <w:rsid w:val="0067089A"/>
    <w:rsid w:val="00672BA6"/>
    <w:rsid w:val="0067306E"/>
    <w:rsid w:val="006753EA"/>
    <w:rsid w:val="00680864"/>
    <w:rsid w:val="00681E1C"/>
    <w:rsid w:val="00681EE6"/>
    <w:rsid w:val="00682D47"/>
    <w:rsid w:val="006832B1"/>
    <w:rsid w:val="006838AA"/>
    <w:rsid w:val="00685821"/>
    <w:rsid w:val="00686E1E"/>
    <w:rsid w:val="00691133"/>
    <w:rsid w:val="00692243"/>
    <w:rsid w:val="00694753"/>
    <w:rsid w:val="00695C28"/>
    <w:rsid w:val="0069751D"/>
    <w:rsid w:val="006977F5"/>
    <w:rsid w:val="00697937"/>
    <w:rsid w:val="006A0F5D"/>
    <w:rsid w:val="006A2BE0"/>
    <w:rsid w:val="006A3509"/>
    <w:rsid w:val="006A3AC1"/>
    <w:rsid w:val="006A5345"/>
    <w:rsid w:val="006A60E6"/>
    <w:rsid w:val="006A62F9"/>
    <w:rsid w:val="006A79E5"/>
    <w:rsid w:val="006B0238"/>
    <w:rsid w:val="006B7BC3"/>
    <w:rsid w:val="006C0E9C"/>
    <w:rsid w:val="006C1D7E"/>
    <w:rsid w:val="006C6135"/>
    <w:rsid w:val="006C688D"/>
    <w:rsid w:val="006D034D"/>
    <w:rsid w:val="006D05E2"/>
    <w:rsid w:val="006D1911"/>
    <w:rsid w:val="006D1EA8"/>
    <w:rsid w:val="006D471D"/>
    <w:rsid w:val="006D52C0"/>
    <w:rsid w:val="006D636E"/>
    <w:rsid w:val="006E23D6"/>
    <w:rsid w:val="006E37BC"/>
    <w:rsid w:val="006E61ED"/>
    <w:rsid w:val="006E67CC"/>
    <w:rsid w:val="006E6934"/>
    <w:rsid w:val="006E78CF"/>
    <w:rsid w:val="006E7B85"/>
    <w:rsid w:val="006F0D31"/>
    <w:rsid w:val="006F268A"/>
    <w:rsid w:val="006F2F4C"/>
    <w:rsid w:val="006F3301"/>
    <w:rsid w:val="006F3FED"/>
    <w:rsid w:val="006F4BC9"/>
    <w:rsid w:val="006F605B"/>
    <w:rsid w:val="00702ED8"/>
    <w:rsid w:val="00703571"/>
    <w:rsid w:val="007058E9"/>
    <w:rsid w:val="0071105D"/>
    <w:rsid w:val="0071133C"/>
    <w:rsid w:val="00712363"/>
    <w:rsid w:val="0071705F"/>
    <w:rsid w:val="007201CB"/>
    <w:rsid w:val="00720757"/>
    <w:rsid w:val="00720B61"/>
    <w:rsid w:val="00723A0F"/>
    <w:rsid w:val="0072480F"/>
    <w:rsid w:val="00726446"/>
    <w:rsid w:val="00731C9B"/>
    <w:rsid w:val="00735B36"/>
    <w:rsid w:val="007365F3"/>
    <w:rsid w:val="00736723"/>
    <w:rsid w:val="00736C21"/>
    <w:rsid w:val="007371F0"/>
    <w:rsid w:val="00737560"/>
    <w:rsid w:val="00737E6B"/>
    <w:rsid w:val="0074078A"/>
    <w:rsid w:val="0074099A"/>
    <w:rsid w:val="00740A9D"/>
    <w:rsid w:val="00741B65"/>
    <w:rsid w:val="007421AC"/>
    <w:rsid w:val="007445EC"/>
    <w:rsid w:val="00744A34"/>
    <w:rsid w:val="00744C8E"/>
    <w:rsid w:val="00744D8C"/>
    <w:rsid w:val="00744EA8"/>
    <w:rsid w:val="0074738F"/>
    <w:rsid w:val="007532B2"/>
    <w:rsid w:val="007554AB"/>
    <w:rsid w:val="00761288"/>
    <w:rsid w:val="00761786"/>
    <w:rsid w:val="0076188A"/>
    <w:rsid w:val="00761B4F"/>
    <w:rsid w:val="00762941"/>
    <w:rsid w:val="00766347"/>
    <w:rsid w:val="007702F0"/>
    <w:rsid w:val="007724CB"/>
    <w:rsid w:val="007751A6"/>
    <w:rsid w:val="00775699"/>
    <w:rsid w:val="0078038A"/>
    <w:rsid w:val="00780947"/>
    <w:rsid w:val="00781888"/>
    <w:rsid w:val="00782CDB"/>
    <w:rsid w:val="007861F7"/>
    <w:rsid w:val="007915AA"/>
    <w:rsid w:val="007924E0"/>
    <w:rsid w:val="00793EA3"/>
    <w:rsid w:val="007940F8"/>
    <w:rsid w:val="007A1218"/>
    <w:rsid w:val="007A3B15"/>
    <w:rsid w:val="007A709E"/>
    <w:rsid w:val="007A71AE"/>
    <w:rsid w:val="007B0094"/>
    <w:rsid w:val="007B0E07"/>
    <w:rsid w:val="007B11F3"/>
    <w:rsid w:val="007B1C3C"/>
    <w:rsid w:val="007B2371"/>
    <w:rsid w:val="007B27E8"/>
    <w:rsid w:val="007B2C43"/>
    <w:rsid w:val="007B3279"/>
    <w:rsid w:val="007B39B4"/>
    <w:rsid w:val="007B431F"/>
    <w:rsid w:val="007B482F"/>
    <w:rsid w:val="007B4B67"/>
    <w:rsid w:val="007B5441"/>
    <w:rsid w:val="007B5B11"/>
    <w:rsid w:val="007B6D62"/>
    <w:rsid w:val="007C114B"/>
    <w:rsid w:val="007C1484"/>
    <w:rsid w:val="007D0A15"/>
    <w:rsid w:val="007D14E6"/>
    <w:rsid w:val="007D6E06"/>
    <w:rsid w:val="007D718B"/>
    <w:rsid w:val="007D7E53"/>
    <w:rsid w:val="007E4CF8"/>
    <w:rsid w:val="007E7638"/>
    <w:rsid w:val="007E7A8A"/>
    <w:rsid w:val="007F1852"/>
    <w:rsid w:val="007F2DD7"/>
    <w:rsid w:val="007F5440"/>
    <w:rsid w:val="007F5DE5"/>
    <w:rsid w:val="007F6E62"/>
    <w:rsid w:val="00801E18"/>
    <w:rsid w:val="00802542"/>
    <w:rsid w:val="00804058"/>
    <w:rsid w:val="00804F5D"/>
    <w:rsid w:val="00805CCA"/>
    <w:rsid w:val="008079AC"/>
    <w:rsid w:val="0081148B"/>
    <w:rsid w:val="008142C9"/>
    <w:rsid w:val="00815411"/>
    <w:rsid w:val="00815CD4"/>
    <w:rsid w:val="00816165"/>
    <w:rsid w:val="00816BBF"/>
    <w:rsid w:val="00816FDF"/>
    <w:rsid w:val="00821A18"/>
    <w:rsid w:val="00822661"/>
    <w:rsid w:val="008254B7"/>
    <w:rsid w:val="008257C1"/>
    <w:rsid w:val="008262E2"/>
    <w:rsid w:val="008264E6"/>
    <w:rsid w:val="008302F5"/>
    <w:rsid w:val="00832C52"/>
    <w:rsid w:val="0083466D"/>
    <w:rsid w:val="008371EE"/>
    <w:rsid w:val="008409F4"/>
    <w:rsid w:val="00840C7E"/>
    <w:rsid w:val="008430D4"/>
    <w:rsid w:val="00844A15"/>
    <w:rsid w:val="0084740D"/>
    <w:rsid w:val="008502F8"/>
    <w:rsid w:val="0085108C"/>
    <w:rsid w:val="008517A6"/>
    <w:rsid w:val="00851E7E"/>
    <w:rsid w:val="008600D6"/>
    <w:rsid w:val="00860588"/>
    <w:rsid w:val="0086174A"/>
    <w:rsid w:val="0086264E"/>
    <w:rsid w:val="00863D29"/>
    <w:rsid w:val="0086777B"/>
    <w:rsid w:val="008679BB"/>
    <w:rsid w:val="00871AE1"/>
    <w:rsid w:val="00872C18"/>
    <w:rsid w:val="00873C01"/>
    <w:rsid w:val="00874A44"/>
    <w:rsid w:val="00875172"/>
    <w:rsid w:val="00877D48"/>
    <w:rsid w:val="008806F8"/>
    <w:rsid w:val="0088365B"/>
    <w:rsid w:val="00883FAF"/>
    <w:rsid w:val="00886128"/>
    <w:rsid w:val="00890023"/>
    <w:rsid w:val="008909BB"/>
    <w:rsid w:val="00896749"/>
    <w:rsid w:val="008969B9"/>
    <w:rsid w:val="008973B3"/>
    <w:rsid w:val="008A0373"/>
    <w:rsid w:val="008A24B4"/>
    <w:rsid w:val="008A26CD"/>
    <w:rsid w:val="008A577B"/>
    <w:rsid w:val="008A6033"/>
    <w:rsid w:val="008A658F"/>
    <w:rsid w:val="008A6DFA"/>
    <w:rsid w:val="008A6EFE"/>
    <w:rsid w:val="008A7452"/>
    <w:rsid w:val="008A7BE5"/>
    <w:rsid w:val="008B1E3B"/>
    <w:rsid w:val="008B2411"/>
    <w:rsid w:val="008B2744"/>
    <w:rsid w:val="008B274E"/>
    <w:rsid w:val="008B4963"/>
    <w:rsid w:val="008B4E72"/>
    <w:rsid w:val="008B56DA"/>
    <w:rsid w:val="008B6933"/>
    <w:rsid w:val="008B7C65"/>
    <w:rsid w:val="008C0012"/>
    <w:rsid w:val="008C0638"/>
    <w:rsid w:val="008C4A8E"/>
    <w:rsid w:val="008D0115"/>
    <w:rsid w:val="008D0B6E"/>
    <w:rsid w:val="008D1AAB"/>
    <w:rsid w:val="008D3661"/>
    <w:rsid w:val="008D36E6"/>
    <w:rsid w:val="008D377A"/>
    <w:rsid w:val="008D48BB"/>
    <w:rsid w:val="008E16A5"/>
    <w:rsid w:val="008E4AF5"/>
    <w:rsid w:val="008E5839"/>
    <w:rsid w:val="008F0649"/>
    <w:rsid w:val="008F4E3D"/>
    <w:rsid w:val="008F5DCF"/>
    <w:rsid w:val="008F6E71"/>
    <w:rsid w:val="00900622"/>
    <w:rsid w:val="00901C32"/>
    <w:rsid w:val="00901EB6"/>
    <w:rsid w:val="00902E08"/>
    <w:rsid w:val="0090498B"/>
    <w:rsid w:val="009073FD"/>
    <w:rsid w:val="0091058B"/>
    <w:rsid w:val="00911AA3"/>
    <w:rsid w:val="00911DFE"/>
    <w:rsid w:val="00912A38"/>
    <w:rsid w:val="00913895"/>
    <w:rsid w:val="00915CC0"/>
    <w:rsid w:val="00921128"/>
    <w:rsid w:val="00921690"/>
    <w:rsid w:val="00927553"/>
    <w:rsid w:val="00930D5A"/>
    <w:rsid w:val="00930EB0"/>
    <w:rsid w:val="00935F8E"/>
    <w:rsid w:val="009371A6"/>
    <w:rsid w:val="00940F75"/>
    <w:rsid w:val="009433C4"/>
    <w:rsid w:val="00943EBA"/>
    <w:rsid w:val="00951E9A"/>
    <w:rsid w:val="00951F94"/>
    <w:rsid w:val="00953AFC"/>
    <w:rsid w:val="0095410C"/>
    <w:rsid w:val="00954CD4"/>
    <w:rsid w:val="00954F63"/>
    <w:rsid w:val="00955C02"/>
    <w:rsid w:val="00955DCD"/>
    <w:rsid w:val="009572F3"/>
    <w:rsid w:val="0096092D"/>
    <w:rsid w:val="00961B53"/>
    <w:rsid w:val="00963948"/>
    <w:rsid w:val="009640B8"/>
    <w:rsid w:val="009647EB"/>
    <w:rsid w:val="00964A3B"/>
    <w:rsid w:val="00966CD1"/>
    <w:rsid w:val="00966FA6"/>
    <w:rsid w:val="0097088F"/>
    <w:rsid w:val="009713EB"/>
    <w:rsid w:val="00972BFC"/>
    <w:rsid w:val="00974556"/>
    <w:rsid w:val="009761C1"/>
    <w:rsid w:val="00976547"/>
    <w:rsid w:val="009771B8"/>
    <w:rsid w:val="0097771A"/>
    <w:rsid w:val="00980C6A"/>
    <w:rsid w:val="00980F52"/>
    <w:rsid w:val="009837F9"/>
    <w:rsid w:val="00987A0F"/>
    <w:rsid w:val="0099047F"/>
    <w:rsid w:val="009919FD"/>
    <w:rsid w:val="00992E2C"/>
    <w:rsid w:val="0099363A"/>
    <w:rsid w:val="0099381C"/>
    <w:rsid w:val="00994B9D"/>
    <w:rsid w:val="0099512D"/>
    <w:rsid w:val="00996B0F"/>
    <w:rsid w:val="00996FD0"/>
    <w:rsid w:val="009A39C7"/>
    <w:rsid w:val="009A50A3"/>
    <w:rsid w:val="009B3D5D"/>
    <w:rsid w:val="009C07AC"/>
    <w:rsid w:val="009C2AF2"/>
    <w:rsid w:val="009C5980"/>
    <w:rsid w:val="009C7A21"/>
    <w:rsid w:val="009D2487"/>
    <w:rsid w:val="009D25F0"/>
    <w:rsid w:val="009D55F7"/>
    <w:rsid w:val="009D7F02"/>
    <w:rsid w:val="009E1FBD"/>
    <w:rsid w:val="009E289D"/>
    <w:rsid w:val="009E292B"/>
    <w:rsid w:val="009E316C"/>
    <w:rsid w:val="009E3335"/>
    <w:rsid w:val="009E58E1"/>
    <w:rsid w:val="009E65F7"/>
    <w:rsid w:val="009E71A1"/>
    <w:rsid w:val="009E7932"/>
    <w:rsid w:val="009F348E"/>
    <w:rsid w:val="009F4539"/>
    <w:rsid w:val="009F47A8"/>
    <w:rsid w:val="009F4BCB"/>
    <w:rsid w:val="009F5843"/>
    <w:rsid w:val="009F592B"/>
    <w:rsid w:val="009F72AB"/>
    <w:rsid w:val="00A002CD"/>
    <w:rsid w:val="00A008FE"/>
    <w:rsid w:val="00A00E99"/>
    <w:rsid w:val="00A02418"/>
    <w:rsid w:val="00A04EE9"/>
    <w:rsid w:val="00A06B00"/>
    <w:rsid w:val="00A07116"/>
    <w:rsid w:val="00A07CBE"/>
    <w:rsid w:val="00A11C9E"/>
    <w:rsid w:val="00A144AA"/>
    <w:rsid w:val="00A148AC"/>
    <w:rsid w:val="00A20325"/>
    <w:rsid w:val="00A20805"/>
    <w:rsid w:val="00A2134B"/>
    <w:rsid w:val="00A251E5"/>
    <w:rsid w:val="00A30E7D"/>
    <w:rsid w:val="00A31911"/>
    <w:rsid w:val="00A32249"/>
    <w:rsid w:val="00A33031"/>
    <w:rsid w:val="00A3496D"/>
    <w:rsid w:val="00A34D99"/>
    <w:rsid w:val="00A406E9"/>
    <w:rsid w:val="00A40758"/>
    <w:rsid w:val="00A409AD"/>
    <w:rsid w:val="00A4484E"/>
    <w:rsid w:val="00A44AA6"/>
    <w:rsid w:val="00A45326"/>
    <w:rsid w:val="00A51BEA"/>
    <w:rsid w:val="00A53796"/>
    <w:rsid w:val="00A5411F"/>
    <w:rsid w:val="00A547C5"/>
    <w:rsid w:val="00A57769"/>
    <w:rsid w:val="00A606C1"/>
    <w:rsid w:val="00A65350"/>
    <w:rsid w:val="00A66344"/>
    <w:rsid w:val="00A66E45"/>
    <w:rsid w:val="00A72077"/>
    <w:rsid w:val="00A73065"/>
    <w:rsid w:val="00A73A1E"/>
    <w:rsid w:val="00A81594"/>
    <w:rsid w:val="00A81C05"/>
    <w:rsid w:val="00A82287"/>
    <w:rsid w:val="00A85C61"/>
    <w:rsid w:val="00A8649D"/>
    <w:rsid w:val="00A8659A"/>
    <w:rsid w:val="00A91455"/>
    <w:rsid w:val="00A92C55"/>
    <w:rsid w:val="00A930DA"/>
    <w:rsid w:val="00A946FB"/>
    <w:rsid w:val="00A9487D"/>
    <w:rsid w:val="00A95D54"/>
    <w:rsid w:val="00A973ED"/>
    <w:rsid w:val="00AA1119"/>
    <w:rsid w:val="00AA1D98"/>
    <w:rsid w:val="00AA35C8"/>
    <w:rsid w:val="00AA594B"/>
    <w:rsid w:val="00AA758A"/>
    <w:rsid w:val="00AB0AD6"/>
    <w:rsid w:val="00AB15BA"/>
    <w:rsid w:val="00AC52A8"/>
    <w:rsid w:val="00AC554A"/>
    <w:rsid w:val="00AD33DF"/>
    <w:rsid w:val="00AD4B88"/>
    <w:rsid w:val="00AD7684"/>
    <w:rsid w:val="00AE1F1E"/>
    <w:rsid w:val="00AE1F8F"/>
    <w:rsid w:val="00AE2972"/>
    <w:rsid w:val="00AE2C04"/>
    <w:rsid w:val="00AE389A"/>
    <w:rsid w:val="00AE5DEA"/>
    <w:rsid w:val="00AE6CDC"/>
    <w:rsid w:val="00AF3960"/>
    <w:rsid w:val="00AF7CC6"/>
    <w:rsid w:val="00B03CDA"/>
    <w:rsid w:val="00B04CE3"/>
    <w:rsid w:val="00B05153"/>
    <w:rsid w:val="00B0554E"/>
    <w:rsid w:val="00B061C9"/>
    <w:rsid w:val="00B06970"/>
    <w:rsid w:val="00B11594"/>
    <w:rsid w:val="00B1234F"/>
    <w:rsid w:val="00B135B2"/>
    <w:rsid w:val="00B153D9"/>
    <w:rsid w:val="00B17030"/>
    <w:rsid w:val="00B21533"/>
    <w:rsid w:val="00B25927"/>
    <w:rsid w:val="00B261E3"/>
    <w:rsid w:val="00B27251"/>
    <w:rsid w:val="00B30327"/>
    <w:rsid w:val="00B3091A"/>
    <w:rsid w:val="00B30AC1"/>
    <w:rsid w:val="00B32E42"/>
    <w:rsid w:val="00B35EE1"/>
    <w:rsid w:val="00B36D28"/>
    <w:rsid w:val="00B36D74"/>
    <w:rsid w:val="00B40DEE"/>
    <w:rsid w:val="00B4428A"/>
    <w:rsid w:val="00B44746"/>
    <w:rsid w:val="00B477D9"/>
    <w:rsid w:val="00B47B49"/>
    <w:rsid w:val="00B505CC"/>
    <w:rsid w:val="00B50D62"/>
    <w:rsid w:val="00B51B34"/>
    <w:rsid w:val="00B5235D"/>
    <w:rsid w:val="00B52B5D"/>
    <w:rsid w:val="00B53B78"/>
    <w:rsid w:val="00B55A32"/>
    <w:rsid w:val="00B61168"/>
    <w:rsid w:val="00B61B68"/>
    <w:rsid w:val="00B640CF"/>
    <w:rsid w:val="00B66E48"/>
    <w:rsid w:val="00B7164B"/>
    <w:rsid w:val="00B7167D"/>
    <w:rsid w:val="00B72377"/>
    <w:rsid w:val="00B74468"/>
    <w:rsid w:val="00B74962"/>
    <w:rsid w:val="00B75497"/>
    <w:rsid w:val="00B8435C"/>
    <w:rsid w:val="00B862A7"/>
    <w:rsid w:val="00B90EDB"/>
    <w:rsid w:val="00B9113E"/>
    <w:rsid w:val="00B92842"/>
    <w:rsid w:val="00B93F65"/>
    <w:rsid w:val="00B9741E"/>
    <w:rsid w:val="00BA25F8"/>
    <w:rsid w:val="00BA3960"/>
    <w:rsid w:val="00BA516C"/>
    <w:rsid w:val="00BA7EEA"/>
    <w:rsid w:val="00BB0A5E"/>
    <w:rsid w:val="00BB2743"/>
    <w:rsid w:val="00BB303A"/>
    <w:rsid w:val="00BB3443"/>
    <w:rsid w:val="00BB534D"/>
    <w:rsid w:val="00BB5810"/>
    <w:rsid w:val="00BB5DE9"/>
    <w:rsid w:val="00BB7D40"/>
    <w:rsid w:val="00BC3373"/>
    <w:rsid w:val="00BC3B6B"/>
    <w:rsid w:val="00BC4457"/>
    <w:rsid w:val="00BC4FA2"/>
    <w:rsid w:val="00BC52D0"/>
    <w:rsid w:val="00BC60AE"/>
    <w:rsid w:val="00BD3246"/>
    <w:rsid w:val="00BD5E1C"/>
    <w:rsid w:val="00BD775C"/>
    <w:rsid w:val="00BE0AFF"/>
    <w:rsid w:val="00BE0C96"/>
    <w:rsid w:val="00BE0CE8"/>
    <w:rsid w:val="00BE4B0A"/>
    <w:rsid w:val="00BE4D9D"/>
    <w:rsid w:val="00BF381A"/>
    <w:rsid w:val="00BF409C"/>
    <w:rsid w:val="00BF6018"/>
    <w:rsid w:val="00C027FC"/>
    <w:rsid w:val="00C03321"/>
    <w:rsid w:val="00C03CF5"/>
    <w:rsid w:val="00C0591B"/>
    <w:rsid w:val="00C05C47"/>
    <w:rsid w:val="00C103DE"/>
    <w:rsid w:val="00C1041C"/>
    <w:rsid w:val="00C107A8"/>
    <w:rsid w:val="00C10BD7"/>
    <w:rsid w:val="00C10C6F"/>
    <w:rsid w:val="00C11D90"/>
    <w:rsid w:val="00C1368C"/>
    <w:rsid w:val="00C14970"/>
    <w:rsid w:val="00C170D9"/>
    <w:rsid w:val="00C17D6E"/>
    <w:rsid w:val="00C215A3"/>
    <w:rsid w:val="00C21707"/>
    <w:rsid w:val="00C26133"/>
    <w:rsid w:val="00C26372"/>
    <w:rsid w:val="00C3689E"/>
    <w:rsid w:val="00C37B85"/>
    <w:rsid w:val="00C4128A"/>
    <w:rsid w:val="00C43625"/>
    <w:rsid w:val="00C458E4"/>
    <w:rsid w:val="00C45A7E"/>
    <w:rsid w:val="00C51894"/>
    <w:rsid w:val="00C52969"/>
    <w:rsid w:val="00C546C0"/>
    <w:rsid w:val="00C54728"/>
    <w:rsid w:val="00C54752"/>
    <w:rsid w:val="00C56836"/>
    <w:rsid w:val="00C5798C"/>
    <w:rsid w:val="00C60E5B"/>
    <w:rsid w:val="00C630E5"/>
    <w:rsid w:val="00C636E6"/>
    <w:rsid w:val="00C639C7"/>
    <w:rsid w:val="00C66B66"/>
    <w:rsid w:val="00C66B7B"/>
    <w:rsid w:val="00C66F34"/>
    <w:rsid w:val="00C67921"/>
    <w:rsid w:val="00C67AF6"/>
    <w:rsid w:val="00C67CE2"/>
    <w:rsid w:val="00C71E0B"/>
    <w:rsid w:val="00C72960"/>
    <w:rsid w:val="00C73FFE"/>
    <w:rsid w:val="00C74591"/>
    <w:rsid w:val="00C76CDB"/>
    <w:rsid w:val="00C804B3"/>
    <w:rsid w:val="00C811AC"/>
    <w:rsid w:val="00C82195"/>
    <w:rsid w:val="00C8359B"/>
    <w:rsid w:val="00C860AC"/>
    <w:rsid w:val="00C87390"/>
    <w:rsid w:val="00C91B92"/>
    <w:rsid w:val="00C93807"/>
    <w:rsid w:val="00C93B24"/>
    <w:rsid w:val="00C94A0E"/>
    <w:rsid w:val="00C95963"/>
    <w:rsid w:val="00C97BB6"/>
    <w:rsid w:val="00C97CF1"/>
    <w:rsid w:val="00CA3E38"/>
    <w:rsid w:val="00CA61B6"/>
    <w:rsid w:val="00CA6298"/>
    <w:rsid w:val="00CB066C"/>
    <w:rsid w:val="00CB0802"/>
    <w:rsid w:val="00CB0819"/>
    <w:rsid w:val="00CB2DD5"/>
    <w:rsid w:val="00CB2FFD"/>
    <w:rsid w:val="00CB3B74"/>
    <w:rsid w:val="00CB5D46"/>
    <w:rsid w:val="00CB5E88"/>
    <w:rsid w:val="00CC0726"/>
    <w:rsid w:val="00CC3111"/>
    <w:rsid w:val="00CC3FD7"/>
    <w:rsid w:val="00CC4225"/>
    <w:rsid w:val="00CC4A2E"/>
    <w:rsid w:val="00CC5CFF"/>
    <w:rsid w:val="00CC6A4A"/>
    <w:rsid w:val="00CC72A0"/>
    <w:rsid w:val="00CD0DCA"/>
    <w:rsid w:val="00CD0EC6"/>
    <w:rsid w:val="00CD2AA8"/>
    <w:rsid w:val="00CD2DD2"/>
    <w:rsid w:val="00CD38F8"/>
    <w:rsid w:val="00CD472A"/>
    <w:rsid w:val="00CD47FE"/>
    <w:rsid w:val="00CD68B4"/>
    <w:rsid w:val="00CD6C36"/>
    <w:rsid w:val="00CD7A27"/>
    <w:rsid w:val="00CE13A6"/>
    <w:rsid w:val="00CE1B05"/>
    <w:rsid w:val="00CE37C2"/>
    <w:rsid w:val="00CE41D1"/>
    <w:rsid w:val="00CE6A4C"/>
    <w:rsid w:val="00CE6FA8"/>
    <w:rsid w:val="00CF23CC"/>
    <w:rsid w:val="00CF27AB"/>
    <w:rsid w:val="00CF2B12"/>
    <w:rsid w:val="00CF419F"/>
    <w:rsid w:val="00CF49A0"/>
    <w:rsid w:val="00CF554C"/>
    <w:rsid w:val="00D0338F"/>
    <w:rsid w:val="00D055BC"/>
    <w:rsid w:val="00D072BB"/>
    <w:rsid w:val="00D1391F"/>
    <w:rsid w:val="00D15448"/>
    <w:rsid w:val="00D15BFC"/>
    <w:rsid w:val="00D17419"/>
    <w:rsid w:val="00D174EF"/>
    <w:rsid w:val="00D2088E"/>
    <w:rsid w:val="00D2113B"/>
    <w:rsid w:val="00D21892"/>
    <w:rsid w:val="00D27EBB"/>
    <w:rsid w:val="00D30738"/>
    <w:rsid w:val="00D309C9"/>
    <w:rsid w:val="00D32D47"/>
    <w:rsid w:val="00D358D2"/>
    <w:rsid w:val="00D3684B"/>
    <w:rsid w:val="00D37538"/>
    <w:rsid w:val="00D4025D"/>
    <w:rsid w:val="00D4096C"/>
    <w:rsid w:val="00D41DAB"/>
    <w:rsid w:val="00D43ECD"/>
    <w:rsid w:val="00D44496"/>
    <w:rsid w:val="00D45B62"/>
    <w:rsid w:val="00D464F7"/>
    <w:rsid w:val="00D47141"/>
    <w:rsid w:val="00D4799F"/>
    <w:rsid w:val="00D5025B"/>
    <w:rsid w:val="00D5140B"/>
    <w:rsid w:val="00D51A24"/>
    <w:rsid w:val="00D51DD2"/>
    <w:rsid w:val="00D523D5"/>
    <w:rsid w:val="00D577E1"/>
    <w:rsid w:val="00D57BD8"/>
    <w:rsid w:val="00D614B9"/>
    <w:rsid w:val="00D6268C"/>
    <w:rsid w:val="00D629EA"/>
    <w:rsid w:val="00D641A0"/>
    <w:rsid w:val="00D650E1"/>
    <w:rsid w:val="00D66CF1"/>
    <w:rsid w:val="00D70F98"/>
    <w:rsid w:val="00D7335A"/>
    <w:rsid w:val="00D74E81"/>
    <w:rsid w:val="00D75E82"/>
    <w:rsid w:val="00D7669E"/>
    <w:rsid w:val="00D76EBE"/>
    <w:rsid w:val="00D77D98"/>
    <w:rsid w:val="00D8170A"/>
    <w:rsid w:val="00D828A8"/>
    <w:rsid w:val="00D83ABA"/>
    <w:rsid w:val="00D83C86"/>
    <w:rsid w:val="00D85DBB"/>
    <w:rsid w:val="00D87393"/>
    <w:rsid w:val="00D9093D"/>
    <w:rsid w:val="00D90DC3"/>
    <w:rsid w:val="00D940A6"/>
    <w:rsid w:val="00D943F0"/>
    <w:rsid w:val="00D9604F"/>
    <w:rsid w:val="00D962B0"/>
    <w:rsid w:val="00D96661"/>
    <w:rsid w:val="00DA0A34"/>
    <w:rsid w:val="00DA308E"/>
    <w:rsid w:val="00DA4A2B"/>
    <w:rsid w:val="00DA4CF0"/>
    <w:rsid w:val="00DB3C9A"/>
    <w:rsid w:val="00DB3F09"/>
    <w:rsid w:val="00DB414E"/>
    <w:rsid w:val="00DB4620"/>
    <w:rsid w:val="00DB660D"/>
    <w:rsid w:val="00DB66EB"/>
    <w:rsid w:val="00DC115E"/>
    <w:rsid w:val="00DC28A1"/>
    <w:rsid w:val="00DC38A3"/>
    <w:rsid w:val="00DC6144"/>
    <w:rsid w:val="00DD0C44"/>
    <w:rsid w:val="00DD1834"/>
    <w:rsid w:val="00DD2793"/>
    <w:rsid w:val="00DD31A2"/>
    <w:rsid w:val="00DD36B4"/>
    <w:rsid w:val="00DD441D"/>
    <w:rsid w:val="00DD4B11"/>
    <w:rsid w:val="00DD4C00"/>
    <w:rsid w:val="00DD669C"/>
    <w:rsid w:val="00DE3462"/>
    <w:rsid w:val="00DE4597"/>
    <w:rsid w:val="00DE48A7"/>
    <w:rsid w:val="00DE657E"/>
    <w:rsid w:val="00DF2BFA"/>
    <w:rsid w:val="00DF3DEF"/>
    <w:rsid w:val="00DF4040"/>
    <w:rsid w:val="00DF40E7"/>
    <w:rsid w:val="00DF7E34"/>
    <w:rsid w:val="00E02575"/>
    <w:rsid w:val="00E042FA"/>
    <w:rsid w:val="00E057E1"/>
    <w:rsid w:val="00E07C00"/>
    <w:rsid w:val="00E11BFC"/>
    <w:rsid w:val="00E13751"/>
    <w:rsid w:val="00E15E05"/>
    <w:rsid w:val="00E163FD"/>
    <w:rsid w:val="00E17315"/>
    <w:rsid w:val="00E203E6"/>
    <w:rsid w:val="00E21F51"/>
    <w:rsid w:val="00E226CE"/>
    <w:rsid w:val="00E22891"/>
    <w:rsid w:val="00E23458"/>
    <w:rsid w:val="00E23CD1"/>
    <w:rsid w:val="00E2563D"/>
    <w:rsid w:val="00E25847"/>
    <w:rsid w:val="00E26A29"/>
    <w:rsid w:val="00E26EA5"/>
    <w:rsid w:val="00E27FFC"/>
    <w:rsid w:val="00E3186D"/>
    <w:rsid w:val="00E32C72"/>
    <w:rsid w:val="00E341EA"/>
    <w:rsid w:val="00E34686"/>
    <w:rsid w:val="00E3778D"/>
    <w:rsid w:val="00E40C82"/>
    <w:rsid w:val="00E413C9"/>
    <w:rsid w:val="00E42E28"/>
    <w:rsid w:val="00E43992"/>
    <w:rsid w:val="00E439FF"/>
    <w:rsid w:val="00E45A3B"/>
    <w:rsid w:val="00E47194"/>
    <w:rsid w:val="00E512FB"/>
    <w:rsid w:val="00E562B9"/>
    <w:rsid w:val="00E6102E"/>
    <w:rsid w:val="00E620BB"/>
    <w:rsid w:val="00E63BC7"/>
    <w:rsid w:val="00E645EC"/>
    <w:rsid w:val="00E65E11"/>
    <w:rsid w:val="00E66EFF"/>
    <w:rsid w:val="00E720A6"/>
    <w:rsid w:val="00E72112"/>
    <w:rsid w:val="00E7305D"/>
    <w:rsid w:val="00E75BDA"/>
    <w:rsid w:val="00E7764E"/>
    <w:rsid w:val="00E83C65"/>
    <w:rsid w:val="00E84568"/>
    <w:rsid w:val="00E90278"/>
    <w:rsid w:val="00E90A96"/>
    <w:rsid w:val="00E90FA7"/>
    <w:rsid w:val="00E916A4"/>
    <w:rsid w:val="00E92782"/>
    <w:rsid w:val="00E93EA8"/>
    <w:rsid w:val="00E956CF"/>
    <w:rsid w:val="00EA00A9"/>
    <w:rsid w:val="00EA2CB0"/>
    <w:rsid w:val="00EB3042"/>
    <w:rsid w:val="00EB5316"/>
    <w:rsid w:val="00EB568F"/>
    <w:rsid w:val="00EC0753"/>
    <w:rsid w:val="00EC2BD7"/>
    <w:rsid w:val="00EC6944"/>
    <w:rsid w:val="00EC754A"/>
    <w:rsid w:val="00ED24AB"/>
    <w:rsid w:val="00ED24EF"/>
    <w:rsid w:val="00ED2AD4"/>
    <w:rsid w:val="00ED34F1"/>
    <w:rsid w:val="00ED6BEB"/>
    <w:rsid w:val="00ED7776"/>
    <w:rsid w:val="00EE0F4D"/>
    <w:rsid w:val="00EE1280"/>
    <w:rsid w:val="00EE1889"/>
    <w:rsid w:val="00EE19A7"/>
    <w:rsid w:val="00EE1FE8"/>
    <w:rsid w:val="00EE5751"/>
    <w:rsid w:val="00EE5C89"/>
    <w:rsid w:val="00EE5F10"/>
    <w:rsid w:val="00EE649D"/>
    <w:rsid w:val="00EE7635"/>
    <w:rsid w:val="00EE76E1"/>
    <w:rsid w:val="00EF0CDF"/>
    <w:rsid w:val="00EF4CB6"/>
    <w:rsid w:val="00EF57D6"/>
    <w:rsid w:val="00EF7323"/>
    <w:rsid w:val="00F024DD"/>
    <w:rsid w:val="00F05D1D"/>
    <w:rsid w:val="00F05DA1"/>
    <w:rsid w:val="00F10A86"/>
    <w:rsid w:val="00F10C13"/>
    <w:rsid w:val="00F10C33"/>
    <w:rsid w:val="00F14E33"/>
    <w:rsid w:val="00F17C0C"/>
    <w:rsid w:val="00F2007B"/>
    <w:rsid w:val="00F22E2F"/>
    <w:rsid w:val="00F258C4"/>
    <w:rsid w:val="00F30D46"/>
    <w:rsid w:val="00F31486"/>
    <w:rsid w:val="00F318C1"/>
    <w:rsid w:val="00F31E0B"/>
    <w:rsid w:val="00F32EF0"/>
    <w:rsid w:val="00F32F1A"/>
    <w:rsid w:val="00F35B3E"/>
    <w:rsid w:val="00F35DDA"/>
    <w:rsid w:val="00F40419"/>
    <w:rsid w:val="00F4240F"/>
    <w:rsid w:val="00F4672C"/>
    <w:rsid w:val="00F50BA4"/>
    <w:rsid w:val="00F53EBB"/>
    <w:rsid w:val="00F55688"/>
    <w:rsid w:val="00F5789A"/>
    <w:rsid w:val="00F62D44"/>
    <w:rsid w:val="00F63751"/>
    <w:rsid w:val="00F648A3"/>
    <w:rsid w:val="00F64FE0"/>
    <w:rsid w:val="00F651F3"/>
    <w:rsid w:val="00F6574E"/>
    <w:rsid w:val="00F65F3F"/>
    <w:rsid w:val="00F663E9"/>
    <w:rsid w:val="00F66DF3"/>
    <w:rsid w:val="00F720D2"/>
    <w:rsid w:val="00F76F92"/>
    <w:rsid w:val="00F77D57"/>
    <w:rsid w:val="00F805DE"/>
    <w:rsid w:val="00F807EF"/>
    <w:rsid w:val="00F80F0C"/>
    <w:rsid w:val="00F8379D"/>
    <w:rsid w:val="00F84958"/>
    <w:rsid w:val="00F8591B"/>
    <w:rsid w:val="00F872D7"/>
    <w:rsid w:val="00F901F7"/>
    <w:rsid w:val="00F91ED4"/>
    <w:rsid w:val="00F92381"/>
    <w:rsid w:val="00F9430B"/>
    <w:rsid w:val="00F94A97"/>
    <w:rsid w:val="00F953F9"/>
    <w:rsid w:val="00F97918"/>
    <w:rsid w:val="00F97CB2"/>
    <w:rsid w:val="00FA09DE"/>
    <w:rsid w:val="00FA3601"/>
    <w:rsid w:val="00FA393E"/>
    <w:rsid w:val="00FA42D1"/>
    <w:rsid w:val="00FA430C"/>
    <w:rsid w:val="00FA5907"/>
    <w:rsid w:val="00FA5C41"/>
    <w:rsid w:val="00FA6AF8"/>
    <w:rsid w:val="00FB0D12"/>
    <w:rsid w:val="00FB0F79"/>
    <w:rsid w:val="00FB24F8"/>
    <w:rsid w:val="00FB3E9B"/>
    <w:rsid w:val="00FB486D"/>
    <w:rsid w:val="00FB6072"/>
    <w:rsid w:val="00FB74FD"/>
    <w:rsid w:val="00FB76F8"/>
    <w:rsid w:val="00FC1534"/>
    <w:rsid w:val="00FC1FE3"/>
    <w:rsid w:val="00FC2505"/>
    <w:rsid w:val="00FC4177"/>
    <w:rsid w:val="00FC451E"/>
    <w:rsid w:val="00FC465E"/>
    <w:rsid w:val="00FC5626"/>
    <w:rsid w:val="00FC57A1"/>
    <w:rsid w:val="00FD0012"/>
    <w:rsid w:val="00FD1352"/>
    <w:rsid w:val="00FD2BE5"/>
    <w:rsid w:val="00FD3B63"/>
    <w:rsid w:val="00FD4601"/>
    <w:rsid w:val="00FD46B9"/>
    <w:rsid w:val="00FD647D"/>
    <w:rsid w:val="00FD7368"/>
    <w:rsid w:val="00FD7F62"/>
    <w:rsid w:val="00FE1809"/>
    <w:rsid w:val="00FE50A7"/>
    <w:rsid w:val="00FE7410"/>
    <w:rsid w:val="00FF08ED"/>
    <w:rsid w:val="00FF1993"/>
    <w:rsid w:val="00FF216A"/>
    <w:rsid w:val="00FF659F"/>
    <w:rsid w:val="00FF6C33"/>
    <w:rsid w:val="00FF727A"/>
    <w:rsid w:val="014D39E8"/>
    <w:rsid w:val="029B587C"/>
    <w:rsid w:val="03302266"/>
    <w:rsid w:val="03B12EA2"/>
    <w:rsid w:val="03E76E4E"/>
    <w:rsid w:val="03F9561D"/>
    <w:rsid w:val="04211CE3"/>
    <w:rsid w:val="044F7D1F"/>
    <w:rsid w:val="0461385D"/>
    <w:rsid w:val="049813C0"/>
    <w:rsid w:val="04AE15DF"/>
    <w:rsid w:val="04D20A8E"/>
    <w:rsid w:val="056E5149"/>
    <w:rsid w:val="071D6B65"/>
    <w:rsid w:val="07C84EDD"/>
    <w:rsid w:val="07E53FD8"/>
    <w:rsid w:val="080C61CD"/>
    <w:rsid w:val="09222AC3"/>
    <w:rsid w:val="09951ACC"/>
    <w:rsid w:val="09B02855"/>
    <w:rsid w:val="09D11D0A"/>
    <w:rsid w:val="0A393A41"/>
    <w:rsid w:val="0A753773"/>
    <w:rsid w:val="0B207AF8"/>
    <w:rsid w:val="0B9568C7"/>
    <w:rsid w:val="0BA173B7"/>
    <w:rsid w:val="0C0E3949"/>
    <w:rsid w:val="0C4521F4"/>
    <w:rsid w:val="0CE40C6E"/>
    <w:rsid w:val="0CF72B97"/>
    <w:rsid w:val="0D1763C3"/>
    <w:rsid w:val="0D9E44F1"/>
    <w:rsid w:val="0DBA65C1"/>
    <w:rsid w:val="0EA50F07"/>
    <w:rsid w:val="0F051987"/>
    <w:rsid w:val="0F54363C"/>
    <w:rsid w:val="0F607327"/>
    <w:rsid w:val="100F6836"/>
    <w:rsid w:val="10280358"/>
    <w:rsid w:val="10455990"/>
    <w:rsid w:val="108C1E56"/>
    <w:rsid w:val="10B23568"/>
    <w:rsid w:val="12B9007C"/>
    <w:rsid w:val="13565363"/>
    <w:rsid w:val="13A85F45"/>
    <w:rsid w:val="148F37CF"/>
    <w:rsid w:val="15244923"/>
    <w:rsid w:val="1534728C"/>
    <w:rsid w:val="15E13E3F"/>
    <w:rsid w:val="171D00B3"/>
    <w:rsid w:val="182C5C3E"/>
    <w:rsid w:val="182E77F3"/>
    <w:rsid w:val="18BF47C1"/>
    <w:rsid w:val="18C47108"/>
    <w:rsid w:val="1945631F"/>
    <w:rsid w:val="1956120B"/>
    <w:rsid w:val="1B2A19D3"/>
    <w:rsid w:val="1BCC2695"/>
    <w:rsid w:val="1C427CD4"/>
    <w:rsid w:val="1C7677CA"/>
    <w:rsid w:val="1D2B09EE"/>
    <w:rsid w:val="1E780FC6"/>
    <w:rsid w:val="1EA65029"/>
    <w:rsid w:val="1FA906F9"/>
    <w:rsid w:val="200329A3"/>
    <w:rsid w:val="201636A8"/>
    <w:rsid w:val="219D5877"/>
    <w:rsid w:val="22194A9B"/>
    <w:rsid w:val="22676714"/>
    <w:rsid w:val="23207A46"/>
    <w:rsid w:val="23293A4B"/>
    <w:rsid w:val="236350F8"/>
    <w:rsid w:val="23CE6263"/>
    <w:rsid w:val="24072A00"/>
    <w:rsid w:val="24365F9C"/>
    <w:rsid w:val="24645F46"/>
    <w:rsid w:val="25B753FF"/>
    <w:rsid w:val="25F070C3"/>
    <w:rsid w:val="26DC1FBE"/>
    <w:rsid w:val="2716166C"/>
    <w:rsid w:val="271914A4"/>
    <w:rsid w:val="2733435D"/>
    <w:rsid w:val="277F79CC"/>
    <w:rsid w:val="279B20D6"/>
    <w:rsid w:val="27A14853"/>
    <w:rsid w:val="27AE7350"/>
    <w:rsid w:val="282F6549"/>
    <w:rsid w:val="28DE2EE9"/>
    <w:rsid w:val="293E3691"/>
    <w:rsid w:val="2A352043"/>
    <w:rsid w:val="2A873A8C"/>
    <w:rsid w:val="2A962096"/>
    <w:rsid w:val="2ADF1CDA"/>
    <w:rsid w:val="2AFC54AA"/>
    <w:rsid w:val="2B1F06B1"/>
    <w:rsid w:val="2BFC6F97"/>
    <w:rsid w:val="2C5B364F"/>
    <w:rsid w:val="2C955A28"/>
    <w:rsid w:val="2D2F392C"/>
    <w:rsid w:val="2D4E4D31"/>
    <w:rsid w:val="2DB02540"/>
    <w:rsid w:val="2DBF5103"/>
    <w:rsid w:val="2E8C7BD3"/>
    <w:rsid w:val="2EB03606"/>
    <w:rsid w:val="2F0E6FC6"/>
    <w:rsid w:val="30500D1B"/>
    <w:rsid w:val="306404FF"/>
    <w:rsid w:val="312C685A"/>
    <w:rsid w:val="31E80D87"/>
    <w:rsid w:val="32866802"/>
    <w:rsid w:val="334A5342"/>
    <w:rsid w:val="3417451D"/>
    <w:rsid w:val="34355F32"/>
    <w:rsid w:val="34D30EEC"/>
    <w:rsid w:val="37227D47"/>
    <w:rsid w:val="37FE5A55"/>
    <w:rsid w:val="39780EF5"/>
    <w:rsid w:val="399154E8"/>
    <w:rsid w:val="3A131FA5"/>
    <w:rsid w:val="3A4535D2"/>
    <w:rsid w:val="3B767AC9"/>
    <w:rsid w:val="3D7A3139"/>
    <w:rsid w:val="3DB5060E"/>
    <w:rsid w:val="3E8170CC"/>
    <w:rsid w:val="3ED07D4D"/>
    <w:rsid w:val="3F16489D"/>
    <w:rsid w:val="3FD90022"/>
    <w:rsid w:val="3FDE175E"/>
    <w:rsid w:val="41036188"/>
    <w:rsid w:val="41361DC3"/>
    <w:rsid w:val="41AF3885"/>
    <w:rsid w:val="42956F3E"/>
    <w:rsid w:val="430C1E85"/>
    <w:rsid w:val="43A70DA5"/>
    <w:rsid w:val="44D11DAB"/>
    <w:rsid w:val="451C6A64"/>
    <w:rsid w:val="45443918"/>
    <w:rsid w:val="455D69A4"/>
    <w:rsid w:val="46265FE7"/>
    <w:rsid w:val="466A17D9"/>
    <w:rsid w:val="470037F5"/>
    <w:rsid w:val="470F6822"/>
    <w:rsid w:val="47AF712A"/>
    <w:rsid w:val="47FF6F4F"/>
    <w:rsid w:val="4A3A14D2"/>
    <w:rsid w:val="4AFC1BD7"/>
    <w:rsid w:val="4BC266BE"/>
    <w:rsid w:val="4D177D15"/>
    <w:rsid w:val="4E9D444C"/>
    <w:rsid w:val="50723CE1"/>
    <w:rsid w:val="50BE6E46"/>
    <w:rsid w:val="50E66C0B"/>
    <w:rsid w:val="51580C99"/>
    <w:rsid w:val="524D0438"/>
    <w:rsid w:val="52CE33A6"/>
    <w:rsid w:val="536F6EC4"/>
    <w:rsid w:val="540560C0"/>
    <w:rsid w:val="540D233D"/>
    <w:rsid w:val="54195215"/>
    <w:rsid w:val="541955E1"/>
    <w:rsid w:val="54D14ECB"/>
    <w:rsid w:val="556C60F2"/>
    <w:rsid w:val="55E72904"/>
    <w:rsid w:val="56711B9B"/>
    <w:rsid w:val="56B47C58"/>
    <w:rsid w:val="56CA12CD"/>
    <w:rsid w:val="57841113"/>
    <w:rsid w:val="581768FD"/>
    <w:rsid w:val="591B77AD"/>
    <w:rsid w:val="59260815"/>
    <w:rsid w:val="59411BFF"/>
    <w:rsid w:val="59BA4DC0"/>
    <w:rsid w:val="5A3E2E1A"/>
    <w:rsid w:val="5A681C8E"/>
    <w:rsid w:val="5AA82804"/>
    <w:rsid w:val="5AB72769"/>
    <w:rsid w:val="5B1A623A"/>
    <w:rsid w:val="5B5636DC"/>
    <w:rsid w:val="5BD62CEE"/>
    <w:rsid w:val="5C200E16"/>
    <w:rsid w:val="5D825D40"/>
    <w:rsid w:val="5E063139"/>
    <w:rsid w:val="5EAF2CA1"/>
    <w:rsid w:val="5F4705A0"/>
    <w:rsid w:val="5F9167E4"/>
    <w:rsid w:val="5FAA1086"/>
    <w:rsid w:val="5FC57DD7"/>
    <w:rsid w:val="611357B0"/>
    <w:rsid w:val="61305613"/>
    <w:rsid w:val="6198595A"/>
    <w:rsid w:val="62240912"/>
    <w:rsid w:val="62816994"/>
    <w:rsid w:val="62857C8E"/>
    <w:rsid w:val="62E1128E"/>
    <w:rsid w:val="637F4089"/>
    <w:rsid w:val="63913223"/>
    <w:rsid w:val="64881BA1"/>
    <w:rsid w:val="649373F9"/>
    <w:rsid w:val="65C82E43"/>
    <w:rsid w:val="65E04D50"/>
    <w:rsid w:val="663F66BE"/>
    <w:rsid w:val="66452D38"/>
    <w:rsid w:val="66981C37"/>
    <w:rsid w:val="66BC187A"/>
    <w:rsid w:val="670847CA"/>
    <w:rsid w:val="675147AB"/>
    <w:rsid w:val="675D626A"/>
    <w:rsid w:val="677B4B4E"/>
    <w:rsid w:val="68D13EF7"/>
    <w:rsid w:val="68DE49DF"/>
    <w:rsid w:val="68DE6F45"/>
    <w:rsid w:val="695B4434"/>
    <w:rsid w:val="69D215B6"/>
    <w:rsid w:val="6A60677C"/>
    <w:rsid w:val="6AB24F7E"/>
    <w:rsid w:val="6B3405F0"/>
    <w:rsid w:val="6B754156"/>
    <w:rsid w:val="6BC10EE1"/>
    <w:rsid w:val="6BC96A93"/>
    <w:rsid w:val="6BFF338C"/>
    <w:rsid w:val="6C095F29"/>
    <w:rsid w:val="6C216D3F"/>
    <w:rsid w:val="6C560E9C"/>
    <w:rsid w:val="6D6E6E8B"/>
    <w:rsid w:val="6DE81873"/>
    <w:rsid w:val="6E2E7F55"/>
    <w:rsid w:val="6EE437DD"/>
    <w:rsid w:val="6F14030D"/>
    <w:rsid w:val="70206346"/>
    <w:rsid w:val="707F1C34"/>
    <w:rsid w:val="70C12C8B"/>
    <w:rsid w:val="71E5364F"/>
    <w:rsid w:val="72313665"/>
    <w:rsid w:val="7268380D"/>
    <w:rsid w:val="72C02233"/>
    <w:rsid w:val="73890A0E"/>
    <w:rsid w:val="739B01BC"/>
    <w:rsid w:val="73B73013"/>
    <w:rsid w:val="73DA0727"/>
    <w:rsid w:val="74657725"/>
    <w:rsid w:val="74AB74C3"/>
    <w:rsid w:val="74BE62BB"/>
    <w:rsid w:val="74E04828"/>
    <w:rsid w:val="75EB6DDC"/>
    <w:rsid w:val="766C0897"/>
    <w:rsid w:val="76836A9D"/>
    <w:rsid w:val="76897876"/>
    <w:rsid w:val="76C6731C"/>
    <w:rsid w:val="771C017F"/>
    <w:rsid w:val="772A37A1"/>
    <w:rsid w:val="774532B1"/>
    <w:rsid w:val="77AE134A"/>
    <w:rsid w:val="77CD35D8"/>
    <w:rsid w:val="77F86B78"/>
    <w:rsid w:val="786245CD"/>
    <w:rsid w:val="789F4C19"/>
    <w:rsid w:val="7A6D3EBC"/>
    <w:rsid w:val="7B0819A6"/>
    <w:rsid w:val="7B1847B3"/>
    <w:rsid w:val="7B7113A4"/>
    <w:rsid w:val="7D51528E"/>
    <w:rsid w:val="7E716A49"/>
    <w:rsid w:val="7E91592A"/>
    <w:rsid w:val="7EB43602"/>
    <w:rsid w:val="7F83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FD44BA"/>
  <w15:docId w15:val="{197FEACF-1C15-4F27-A28E-A5CA4CB6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804F5D"/>
    <w:pPr>
      <w:spacing w:before="80" w:after="80"/>
      <w:ind w:firstLineChars="200" w:firstLine="200"/>
      <w:jc w:val="both"/>
    </w:pPr>
    <w:rPr>
      <w:rFonts w:ascii="Arial Unicode MS" w:eastAsia="Microsoft YaHei UI Light" w:hAnsi="Arial Unicode MS"/>
      <w:spacing w:val="2"/>
      <w:sz w:val="24"/>
      <w:szCs w:val="24"/>
    </w:rPr>
  </w:style>
  <w:style w:type="paragraph" w:styleId="1">
    <w:name w:val="heading 1"/>
    <w:next w:val="a5"/>
    <w:qFormat/>
    <w:rsid w:val="00804F5D"/>
    <w:pPr>
      <w:keepNext/>
      <w:numPr>
        <w:numId w:val="1"/>
      </w:numPr>
      <w:pBdr>
        <w:bottom w:val="single" w:sz="12" w:space="10" w:color="000000"/>
      </w:pBdr>
      <w:spacing w:before="120" w:after="200" w:line="276" w:lineRule="auto"/>
      <w:outlineLvl w:val="0"/>
    </w:pPr>
    <w:rPr>
      <w:rFonts w:ascii="Arial" w:eastAsia="Microsoft YaHei UI" w:hAnsi="Arial" w:cs="Arial"/>
      <w:b/>
      <w:bCs/>
      <w:sz w:val="36"/>
      <w:szCs w:val="30"/>
      <w:lang w:eastAsia="en-US"/>
    </w:rPr>
  </w:style>
  <w:style w:type="paragraph" w:styleId="2">
    <w:name w:val="heading 2"/>
    <w:next w:val="a5"/>
    <w:link w:val="2Char"/>
    <w:qFormat/>
    <w:rsid w:val="00804F5D"/>
    <w:pPr>
      <w:keepNext/>
      <w:keepLines/>
      <w:numPr>
        <w:ilvl w:val="1"/>
        <w:numId w:val="1"/>
      </w:numPr>
      <w:spacing w:before="180" w:after="120"/>
      <w:outlineLvl w:val="1"/>
    </w:pPr>
    <w:rPr>
      <w:rFonts w:ascii="Arial" w:eastAsia="Microsoft YaHei UI" w:hAnsi="Arial"/>
      <w:b/>
      <w:sz w:val="30"/>
      <w:lang w:eastAsia="en-US"/>
    </w:rPr>
  </w:style>
  <w:style w:type="paragraph" w:styleId="3">
    <w:name w:val="heading 3"/>
    <w:next w:val="a5"/>
    <w:link w:val="3Char"/>
    <w:qFormat/>
    <w:rsid w:val="00804F5D"/>
    <w:pPr>
      <w:keepNext/>
      <w:keepLines/>
      <w:numPr>
        <w:ilvl w:val="2"/>
        <w:numId w:val="1"/>
      </w:numPr>
      <w:tabs>
        <w:tab w:val="left" w:pos="1134"/>
      </w:tabs>
      <w:spacing w:before="180" w:after="120"/>
      <w:ind w:right="244"/>
      <w:outlineLvl w:val="2"/>
    </w:pPr>
    <w:rPr>
      <w:rFonts w:ascii="Arial" w:eastAsia="Microsoft YaHei UI" w:hAnsi="Arial"/>
      <w:b/>
      <w:sz w:val="24"/>
      <w:lang w:eastAsia="en-US"/>
    </w:rPr>
  </w:style>
  <w:style w:type="paragraph" w:styleId="4">
    <w:name w:val="heading 4"/>
    <w:next w:val="a5"/>
    <w:link w:val="4Char"/>
    <w:qFormat/>
    <w:rsid w:val="00804F5D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Microsoft YaHei UI" w:hAnsi="Arial"/>
      <w:b/>
      <w:snapToGrid w:val="0"/>
      <w:sz w:val="22"/>
      <w:lang w:eastAsia="en-US"/>
    </w:rPr>
  </w:style>
  <w:style w:type="paragraph" w:styleId="5">
    <w:name w:val="heading 5"/>
    <w:next w:val="a5"/>
    <w:link w:val="5Char"/>
    <w:qFormat/>
    <w:rsid w:val="00804F5D"/>
    <w:pPr>
      <w:spacing w:before="80" w:after="80"/>
      <w:outlineLvl w:val="4"/>
    </w:pPr>
    <w:rPr>
      <w:rFonts w:ascii="Arial" w:eastAsia="黑体" w:hAnsi="Arial"/>
      <w:lang w:eastAsia="en-US"/>
    </w:rPr>
  </w:style>
  <w:style w:type="paragraph" w:styleId="6">
    <w:name w:val="heading 6"/>
    <w:next w:val="a5"/>
    <w:link w:val="6Char"/>
    <w:qFormat/>
    <w:rsid w:val="00804F5D"/>
    <w:pPr>
      <w:spacing w:before="80" w:after="80"/>
      <w:outlineLvl w:val="5"/>
    </w:pPr>
    <w:rPr>
      <w:rFonts w:ascii="Arial" w:hAnsi="Arial"/>
      <w:lang w:eastAsia="en-US"/>
    </w:rPr>
  </w:style>
  <w:style w:type="paragraph" w:styleId="7">
    <w:name w:val="heading 7"/>
    <w:next w:val="a5"/>
    <w:qFormat/>
    <w:rsid w:val="00804F5D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6"/>
    </w:pPr>
    <w:rPr>
      <w:i/>
      <w:spacing w:val="4"/>
      <w:sz w:val="24"/>
      <w:lang w:eastAsia="en-US"/>
    </w:rPr>
  </w:style>
  <w:style w:type="paragraph" w:styleId="8">
    <w:name w:val="heading 8"/>
    <w:next w:val="a5"/>
    <w:qFormat/>
    <w:rsid w:val="00804F5D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7"/>
    </w:pPr>
    <w:rPr>
      <w:i/>
      <w:spacing w:val="4"/>
      <w:sz w:val="24"/>
      <w:lang w:eastAsia="en-US"/>
    </w:rPr>
  </w:style>
  <w:style w:type="paragraph" w:styleId="9">
    <w:name w:val="heading 9"/>
    <w:next w:val="a5"/>
    <w:qFormat/>
    <w:rsid w:val="00804F5D"/>
    <w:pPr>
      <w:numPr>
        <w:numId w:val="2"/>
      </w:numPr>
      <w:overflowPunct w:val="0"/>
      <w:autoSpaceDE w:val="0"/>
      <w:autoSpaceDN w:val="0"/>
      <w:adjustRightInd w:val="0"/>
      <w:spacing w:line="20" w:lineRule="exact"/>
      <w:jc w:val="both"/>
      <w:textAlignment w:val="baseline"/>
      <w:outlineLvl w:val="8"/>
    </w:pPr>
    <w:rPr>
      <w:i/>
      <w:spacing w:val="4"/>
      <w:sz w:val="2"/>
      <w:lang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70">
    <w:name w:val="toc 7"/>
    <w:basedOn w:val="a5"/>
    <w:next w:val="a5"/>
    <w:semiHidden/>
    <w:qFormat/>
    <w:rsid w:val="00804F5D"/>
    <w:pPr>
      <w:spacing w:before="0" w:after="0"/>
      <w:ind w:left="1440"/>
    </w:pPr>
    <w:rPr>
      <w:spacing w:val="0"/>
    </w:rPr>
  </w:style>
  <w:style w:type="paragraph" w:styleId="a3">
    <w:name w:val="List Number"/>
    <w:qFormat/>
    <w:rsid w:val="00804F5D"/>
    <w:pPr>
      <w:numPr>
        <w:ilvl w:val="6"/>
        <w:numId w:val="1"/>
      </w:numPr>
      <w:tabs>
        <w:tab w:val="left" w:pos="1134"/>
      </w:tabs>
      <w:spacing w:before="80" w:after="80" w:line="300" w:lineRule="auto"/>
    </w:pPr>
    <w:rPr>
      <w:rFonts w:ascii="Arial Unicode MS" w:eastAsia="Microsoft YaHei UI Light" w:hAnsi="Arial Unicode MS"/>
      <w:spacing w:val="2"/>
      <w:sz w:val="21"/>
      <w:lang w:eastAsia="en-US"/>
    </w:rPr>
  </w:style>
  <w:style w:type="paragraph" w:styleId="a9">
    <w:name w:val="caption"/>
    <w:basedOn w:val="a5"/>
    <w:next w:val="a5"/>
    <w:uiPriority w:val="35"/>
    <w:unhideWhenUsed/>
    <w:qFormat/>
    <w:rsid w:val="00804F5D"/>
    <w:pPr>
      <w:widowControl w:val="0"/>
      <w:spacing w:before="0" w:after="0" w:line="360" w:lineRule="auto"/>
    </w:pPr>
    <w:rPr>
      <w:rFonts w:ascii="Cambria" w:eastAsia="黑体" w:hAnsi="Cambria"/>
      <w:spacing w:val="0"/>
      <w:kern w:val="2"/>
      <w:sz w:val="20"/>
      <w:szCs w:val="20"/>
    </w:rPr>
  </w:style>
  <w:style w:type="paragraph" w:styleId="a">
    <w:name w:val="List Bullet"/>
    <w:qFormat/>
    <w:rsid w:val="00804F5D"/>
    <w:pPr>
      <w:numPr>
        <w:numId w:val="3"/>
      </w:numPr>
      <w:tabs>
        <w:tab w:val="clear" w:pos="1530"/>
        <w:tab w:val="left" w:pos="1276"/>
      </w:tabs>
      <w:topLinePunct/>
      <w:spacing w:before="80" w:after="80" w:line="300" w:lineRule="auto"/>
      <w:ind w:left="397" w:hanging="340"/>
    </w:pPr>
    <w:rPr>
      <w:rFonts w:ascii="Arial Unicode MS" w:eastAsia="Microsoft YaHei UI Light" w:hAnsi="Arial Unicode MS"/>
      <w:spacing w:val="2"/>
      <w:sz w:val="21"/>
      <w:lang w:eastAsia="en-US"/>
    </w:rPr>
  </w:style>
  <w:style w:type="paragraph" w:styleId="a4">
    <w:name w:val="Document Map"/>
    <w:basedOn w:val="a5"/>
    <w:semiHidden/>
    <w:qFormat/>
    <w:rsid w:val="00804F5D"/>
    <w:pPr>
      <w:numPr>
        <w:numId w:val="4"/>
      </w:numPr>
      <w:shd w:val="clear" w:color="auto" w:fill="000080"/>
      <w:tabs>
        <w:tab w:val="clear" w:pos="1928"/>
      </w:tabs>
      <w:ind w:left="1134" w:firstLine="0"/>
    </w:pPr>
  </w:style>
  <w:style w:type="paragraph" w:styleId="aa">
    <w:name w:val="annotation text"/>
    <w:basedOn w:val="a5"/>
    <w:link w:val="Char"/>
    <w:semiHidden/>
    <w:qFormat/>
    <w:rsid w:val="00804F5D"/>
    <w:rPr>
      <w:sz w:val="20"/>
      <w:szCs w:val="20"/>
    </w:rPr>
  </w:style>
  <w:style w:type="paragraph" w:styleId="50">
    <w:name w:val="toc 5"/>
    <w:basedOn w:val="a5"/>
    <w:next w:val="a5"/>
    <w:semiHidden/>
    <w:qFormat/>
    <w:rsid w:val="00804F5D"/>
    <w:pPr>
      <w:spacing w:before="0" w:after="0"/>
      <w:ind w:left="960"/>
    </w:pPr>
    <w:rPr>
      <w:spacing w:val="0"/>
    </w:rPr>
  </w:style>
  <w:style w:type="paragraph" w:styleId="30">
    <w:name w:val="toc 3"/>
    <w:basedOn w:val="a5"/>
    <w:next w:val="a5"/>
    <w:uiPriority w:val="39"/>
    <w:qFormat/>
    <w:rsid w:val="00804F5D"/>
    <w:pPr>
      <w:tabs>
        <w:tab w:val="left" w:pos="1680"/>
        <w:tab w:val="right" w:leader="dot" w:pos="9072"/>
      </w:tabs>
      <w:autoSpaceDE w:val="0"/>
      <w:autoSpaceDN w:val="0"/>
      <w:ind w:left="839" w:firstLine="108"/>
    </w:pPr>
    <w:rPr>
      <w:rFonts w:ascii="Arial" w:eastAsia="黑体" w:hAnsi="Arial"/>
      <w:spacing w:val="4"/>
      <w:szCs w:val="28"/>
    </w:rPr>
  </w:style>
  <w:style w:type="paragraph" w:styleId="80">
    <w:name w:val="toc 8"/>
    <w:basedOn w:val="a5"/>
    <w:next w:val="a5"/>
    <w:semiHidden/>
    <w:qFormat/>
    <w:rsid w:val="00804F5D"/>
    <w:pPr>
      <w:spacing w:before="0" w:after="0"/>
      <w:ind w:left="1680"/>
    </w:pPr>
    <w:rPr>
      <w:spacing w:val="0"/>
    </w:rPr>
  </w:style>
  <w:style w:type="paragraph" w:styleId="ab">
    <w:name w:val="Balloon Text"/>
    <w:basedOn w:val="a5"/>
    <w:semiHidden/>
    <w:qFormat/>
    <w:rsid w:val="00804F5D"/>
    <w:rPr>
      <w:sz w:val="16"/>
      <w:szCs w:val="16"/>
    </w:rPr>
  </w:style>
  <w:style w:type="paragraph" w:styleId="ac">
    <w:name w:val="footer"/>
    <w:link w:val="Char0"/>
    <w:qFormat/>
    <w:rsid w:val="00804F5D"/>
    <w:rPr>
      <w:rFonts w:ascii="Arial" w:hAnsi="Arial"/>
      <w:sz w:val="18"/>
      <w:lang w:eastAsia="en-US"/>
    </w:rPr>
  </w:style>
  <w:style w:type="paragraph" w:styleId="ad">
    <w:name w:val="header"/>
    <w:qFormat/>
    <w:rsid w:val="00804F5D"/>
    <w:pPr>
      <w:jc w:val="right"/>
    </w:pPr>
    <w:rPr>
      <w:rFonts w:ascii="Arial" w:eastAsia="Microsoft YaHei UI" w:hAnsi="Arial"/>
      <w:color w:val="333399"/>
      <w:sz w:val="18"/>
      <w:lang w:eastAsia="en-US"/>
    </w:rPr>
  </w:style>
  <w:style w:type="paragraph" w:styleId="10">
    <w:name w:val="toc 1"/>
    <w:next w:val="20"/>
    <w:uiPriority w:val="39"/>
    <w:qFormat/>
    <w:rsid w:val="00804F5D"/>
    <w:pPr>
      <w:tabs>
        <w:tab w:val="left" w:pos="420"/>
        <w:tab w:val="right" w:leader="dot" w:pos="9072"/>
      </w:tabs>
      <w:spacing w:before="120" w:after="40"/>
      <w:jc w:val="both"/>
    </w:pPr>
    <w:rPr>
      <w:rFonts w:ascii="Arial" w:eastAsia="黑体" w:hAnsi="Arial"/>
      <w:b/>
      <w:sz w:val="24"/>
      <w:szCs w:val="32"/>
    </w:rPr>
  </w:style>
  <w:style w:type="paragraph" w:styleId="20">
    <w:name w:val="toc 2"/>
    <w:next w:val="30"/>
    <w:uiPriority w:val="39"/>
    <w:qFormat/>
    <w:rsid w:val="00804F5D"/>
    <w:pPr>
      <w:tabs>
        <w:tab w:val="left" w:pos="945"/>
        <w:tab w:val="left" w:pos="1260"/>
        <w:tab w:val="right" w:leader="dot" w:pos="9072"/>
      </w:tabs>
      <w:autoSpaceDE w:val="0"/>
      <w:autoSpaceDN w:val="0"/>
      <w:spacing w:before="60" w:after="60" w:line="300" w:lineRule="auto"/>
      <w:ind w:left="420"/>
      <w:jc w:val="both"/>
    </w:pPr>
    <w:rPr>
      <w:rFonts w:ascii="Arial" w:eastAsia="黑体" w:hAnsi="Arial"/>
      <w:spacing w:val="4"/>
      <w:sz w:val="23"/>
      <w:szCs w:val="30"/>
      <w:lang w:eastAsia="en-US"/>
    </w:rPr>
  </w:style>
  <w:style w:type="paragraph" w:styleId="40">
    <w:name w:val="toc 4"/>
    <w:next w:val="a5"/>
    <w:semiHidden/>
    <w:qFormat/>
    <w:rsid w:val="00804F5D"/>
    <w:pPr>
      <w:tabs>
        <w:tab w:val="left" w:pos="2205"/>
        <w:tab w:val="right" w:leader="dot" w:pos="9072"/>
      </w:tabs>
      <w:autoSpaceDE w:val="0"/>
      <w:autoSpaceDN w:val="0"/>
      <w:spacing w:before="40" w:after="40" w:line="300" w:lineRule="auto"/>
      <w:ind w:left="1701"/>
      <w:jc w:val="both"/>
    </w:pPr>
    <w:rPr>
      <w:rFonts w:ascii="Arial" w:eastAsia="黑体" w:hAnsi="Arial"/>
      <w:spacing w:val="4"/>
      <w:kern w:val="2"/>
      <w:lang w:eastAsia="en-US"/>
    </w:rPr>
  </w:style>
  <w:style w:type="paragraph" w:styleId="60">
    <w:name w:val="toc 6"/>
    <w:basedOn w:val="a5"/>
    <w:next w:val="a5"/>
    <w:semiHidden/>
    <w:qFormat/>
    <w:rsid w:val="00804F5D"/>
    <w:pPr>
      <w:spacing w:before="0" w:after="0"/>
    </w:pPr>
    <w:rPr>
      <w:spacing w:val="0"/>
    </w:rPr>
  </w:style>
  <w:style w:type="paragraph" w:styleId="ae">
    <w:name w:val="table of figures"/>
    <w:next w:val="a5"/>
    <w:uiPriority w:val="99"/>
    <w:rsid w:val="00804F5D"/>
    <w:pPr>
      <w:tabs>
        <w:tab w:val="right" w:leader="dot" w:pos="9072"/>
      </w:tabs>
      <w:spacing w:before="80" w:after="80" w:line="276" w:lineRule="auto"/>
      <w:ind w:left="567" w:hanging="567"/>
    </w:pPr>
    <w:rPr>
      <w:rFonts w:ascii="Arial" w:eastAsia="黑体" w:hAnsi="Arial"/>
      <w:sz w:val="21"/>
      <w:lang w:eastAsia="en-US"/>
    </w:rPr>
  </w:style>
  <w:style w:type="paragraph" w:styleId="90">
    <w:name w:val="toc 9"/>
    <w:basedOn w:val="a5"/>
    <w:next w:val="a5"/>
    <w:semiHidden/>
    <w:rsid w:val="00804F5D"/>
    <w:pPr>
      <w:spacing w:before="0" w:after="0"/>
      <w:ind w:left="1920"/>
    </w:pPr>
    <w:rPr>
      <w:spacing w:val="0"/>
    </w:rPr>
  </w:style>
  <w:style w:type="paragraph" w:styleId="HTML">
    <w:name w:val="HTML Preformatted"/>
    <w:basedOn w:val="a5"/>
    <w:link w:val="HTMLChar"/>
    <w:uiPriority w:val="99"/>
    <w:unhideWhenUsed/>
    <w:rsid w:val="0080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tLeast"/>
      <w:ind w:firstLineChars="0" w:firstLine="0"/>
      <w:jc w:val="left"/>
    </w:pPr>
    <w:rPr>
      <w:rFonts w:ascii="宋体" w:eastAsia="宋体" w:hAnsi="宋体" w:cs="宋体"/>
      <w:spacing w:val="0"/>
    </w:rPr>
  </w:style>
  <w:style w:type="paragraph" w:styleId="af">
    <w:name w:val="Normal (Web)"/>
    <w:basedOn w:val="a5"/>
    <w:unhideWhenUsed/>
    <w:rsid w:val="00804F5D"/>
    <w:pPr>
      <w:spacing w:before="0" w:beforeAutospacing="1" w:after="0" w:afterAutospacing="1"/>
      <w:jc w:val="left"/>
    </w:pPr>
    <w:rPr>
      <w:rFonts w:ascii="宋体" w:eastAsia="宋体" w:hAnsi="宋体" w:hint="eastAsia"/>
    </w:rPr>
  </w:style>
  <w:style w:type="paragraph" w:styleId="af0">
    <w:name w:val="annotation subject"/>
    <w:basedOn w:val="aa"/>
    <w:next w:val="aa"/>
    <w:link w:val="Char1"/>
    <w:rsid w:val="00804F5D"/>
    <w:pPr>
      <w:jc w:val="left"/>
    </w:pPr>
    <w:rPr>
      <w:b/>
      <w:bCs/>
      <w:sz w:val="21"/>
      <w:szCs w:val="24"/>
    </w:rPr>
  </w:style>
  <w:style w:type="table" w:styleId="af1">
    <w:name w:val="Table Grid"/>
    <w:basedOn w:val="a7"/>
    <w:uiPriority w:val="39"/>
    <w:qFormat/>
    <w:rsid w:val="00804F5D"/>
    <w:pPr>
      <w:spacing w:before="80" w:after="80" w:line="300" w:lineRule="auto"/>
      <w:ind w:left="113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6"/>
    <w:qFormat/>
    <w:rsid w:val="00804F5D"/>
    <w:rPr>
      <w:b/>
    </w:rPr>
  </w:style>
  <w:style w:type="character" w:styleId="af3">
    <w:name w:val="page number"/>
    <w:basedOn w:val="a6"/>
    <w:rsid w:val="00804F5D"/>
  </w:style>
  <w:style w:type="character" w:styleId="af4">
    <w:name w:val="FollowedHyperlink"/>
    <w:basedOn w:val="a6"/>
    <w:semiHidden/>
    <w:unhideWhenUsed/>
    <w:rsid w:val="00804F5D"/>
    <w:rPr>
      <w:color w:val="800080" w:themeColor="followedHyperlink"/>
      <w:u w:val="single"/>
    </w:rPr>
  </w:style>
  <w:style w:type="character" w:styleId="af5">
    <w:name w:val="Emphasis"/>
    <w:uiPriority w:val="20"/>
    <w:qFormat/>
    <w:rsid w:val="00804F5D"/>
    <w:rPr>
      <w:i/>
      <w:iCs/>
    </w:rPr>
  </w:style>
  <w:style w:type="character" w:styleId="af6">
    <w:name w:val="Hyperlink"/>
    <w:basedOn w:val="a6"/>
    <w:uiPriority w:val="99"/>
    <w:rsid w:val="00804F5D"/>
    <w:rPr>
      <w:color w:val="0000FF"/>
      <w:u w:val="single"/>
    </w:rPr>
  </w:style>
  <w:style w:type="character" w:styleId="HTML0">
    <w:name w:val="HTML Code"/>
    <w:basedOn w:val="a6"/>
    <w:semiHidden/>
    <w:unhideWhenUsed/>
    <w:rsid w:val="00804F5D"/>
    <w:rPr>
      <w:rFonts w:ascii="宋体" w:eastAsia="宋体" w:hAnsi="宋体" w:cs="宋体" w:hint="eastAsia"/>
      <w:sz w:val="24"/>
      <w:szCs w:val="24"/>
    </w:rPr>
  </w:style>
  <w:style w:type="character" w:styleId="af7">
    <w:name w:val="annotation reference"/>
    <w:semiHidden/>
    <w:rsid w:val="00804F5D"/>
    <w:rPr>
      <w:sz w:val="16"/>
      <w:szCs w:val="16"/>
    </w:rPr>
  </w:style>
  <w:style w:type="paragraph" w:customStyle="1" w:styleId="CoverTitle1">
    <w:name w:val="Cover Title 1"/>
    <w:next w:val="a5"/>
    <w:rsid w:val="00804F5D"/>
    <w:pPr>
      <w:spacing w:after="180"/>
      <w:ind w:left="113"/>
    </w:pPr>
    <w:rPr>
      <w:rFonts w:ascii="Arial Bold" w:eastAsia="黑体" w:hAnsi="Arial Bold"/>
      <w:b/>
      <w:sz w:val="64"/>
      <w:szCs w:val="64"/>
      <w:lang w:eastAsia="en-US"/>
    </w:rPr>
  </w:style>
  <w:style w:type="paragraph" w:customStyle="1" w:styleId="ManualName">
    <w:name w:val="Manual Name"/>
    <w:next w:val="a5"/>
    <w:rsid w:val="00804F5D"/>
    <w:pPr>
      <w:spacing w:before="180" w:line="300" w:lineRule="auto"/>
      <w:ind w:left="113"/>
    </w:pPr>
    <w:rPr>
      <w:rFonts w:ascii="Arial Bold" w:eastAsia="黑体" w:hAnsi="Arial Bold" w:cs="Arial"/>
      <w:b/>
      <w:sz w:val="72"/>
      <w:szCs w:val="72"/>
      <w:lang w:eastAsia="en-US"/>
    </w:rPr>
  </w:style>
  <w:style w:type="paragraph" w:customStyle="1" w:styleId="CoverTitle2">
    <w:name w:val="Cover Title 2"/>
    <w:next w:val="a5"/>
    <w:rsid w:val="00804F5D"/>
    <w:pPr>
      <w:spacing w:before="80" w:after="80"/>
      <w:ind w:left="4253"/>
    </w:pPr>
    <w:rPr>
      <w:rFonts w:ascii="Arial" w:eastAsia="黑体" w:hAnsi="Arial" w:cs="Arial"/>
      <w:sz w:val="30"/>
      <w:szCs w:val="30"/>
      <w:lang w:eastAsia="en-US"/>
    </w:rPr>
  </w:style>
  <w:style w:type="paragraph" w:customStyle="1" w:styleId="a2">
    <w:name w:val="表格标题"/>
    <w:next w:val="a5"/>
    <w:rsid w:val="00804F5D"/>
    <w:pPr>
      <w:keepNext/>
      <w:keepLines/>
      <w:numPr>
        <w:ilvl w:val="5"/>
        <w:numId w:val="1"/>
      </w:numPr>
      <w:spacing w:before="120" w:after="80" w:line="276" w:lineRule="auto"/>
    </w:pPr>
    <w:rPr>
      <w:rFonts w:ascii="Arial" w:eastAsia="黑体" w:hAnsi="Arial"/>
      <w:snapToGrid w:val="0"/>
      <w:color w:val="000000"/>
      <w:lang w:eastAsia="en-US"/>
    </w:rPr>
  </w:style>
  <w:style w:type="paragraph" w:customStyle="1" w:styleId="af8">
    <w:name w:val="表格正文"/>
    <w:link w:val="Char2"/>
    <w:qFormat/>
    <w:rsid w:val="00804F5D"/>
    <w:pPr>
      <w:autoSpaceDE w:val="0"/>
      <w:autoSpaceDN w:val="0"/>
      <w:spacing w:before="60" w:after="60"/>
    </w:pPr>
    <w:rPr>
      <w:rFonts w:eastAsia="Microsoft YaHei UI Light" w:cs="Arial"/>
      <w:sz w:val="18"/>
      <w:lang w:eastAsia="en-US"/>
    </w:rPr>
  </w:style>
  <w:style w:type="paragraph" w:customStyle="1" w:styleId="af9">
    <w:name w:val="表头"/>
    <w:next w:val="a5"/>
    <w:link w:val="Char3"/>
    <w:qFormat/>
    <w:rsid w:val="00804F5D"/>
    <w:pPr>
      <w:keepNext/>
      <w:keepLines/>
      <w:autoSpaceDE w:val="0"/>
      <w:autoSpaceDN w:val="0"/>
      <w:snapToGrid w:val="0"/>
      <w:spacing w:before="60" w:after="60"/>
    </w:pPr>
    <w:rPr>
      <w:rFonts w:ascii="Arial" w:eastAsia="Microsoft YaHei UI Light" w:hAnsi="Arial"/>
      <w:sz w:val="19"/>
      <w:lang w:eastAsia="en-US"/>
    </w:rPr>
  </w:style>
  <w:style w:type="paragraph" w:customStyle="1" w:styleId="Header0">
    <w:name w:val="Header 0"/>
    <w:next w:val="ad"/>
    <w:rsid w:val="00804F5D"/>
    <w:pPr>
      <w:jc w:val="right"/>
    </w:pPr>
    <w:rPr>
      <w:rFonts w:ascii="Arial" w:eastAsia="Microsoft YaHei UI" w:hAnsi="Arial"/>
      <w:color w:val="333399"/>
      <w:sz w:val="21"/>
      <w:szCs w:val="21"/>
    </w:rPr>
  </w:style>
  <w:style w:type="paragraph" w:customStyle="1" w:styleId="afa">
    <w:name w:val="图形"/>
    <w:next w:val="a5"/>
    <w:rsid w:val="00804F5D"/>
    <w:pPr>
      <w:keepNext/>
      <w:keepLines/>
      <w:spacing w:before="80" w:after="80"/>
      <w:ind w:left="794"/>
    </w:pPr>
    <w:rPr>
      <w:rFonts w:ascii="Arial" w:hAnsi="Arial"/>
      <w:sz w:val="21"/>
      <w:lang w:val="en-GB" w:eastAsia="en-US"/>
    </w:rPr>
  </w:style>
  <w:style w:type="paragraph" w:customStyle="1" w:styleId="a1">
    <w:name w:val="图形标题"/>
    <w:next w:val="a5"/>
    <w:rsid w:val="00804F5D"/>
    <w:pPr>
      <w:keepNext/>
      <w:widowControl w:val="0"/>
      <w:numPr>
        <w:ilvl w:val="4"/>
        <w:numId w:val="1"/>
      </w:numPr>
      <w:spacing w:before="120" w:after="120"/>
    </w:pPr>
    <w:rPr>
      <w:rFonts w:ascii="Arial" w:eastAsia="Microsoft YaHei UI" w:hAnsi="Arial"/>
      <w:lang w:val="en-GB" w:eastAsia="en-US"/>
    </w:rPr>
  </w:style>
  <w:style w:type="paragraph" w:customStyle="1" w:styleId="Note1">
    <w:name w:val="Note 1"/>
    <w:next w:val="a5"/>
    <w:rsid w:val="00804F5D"/>
    <w:pPr>
      <w:spacing w:after="120" w:line="300" w:lineRule="auto"/>
      <w:ind w:left="1134"/>
    </w:pPr>
    <w:rPr>
      <w:rFonts w:ascii="Arial" w:eastAsia="黑体" w:hAnsi="Arial"/>
      <w:bCs/>
      <w:sz w:val="21"/>
      <w:szCs w:val="24"/>
      <w:lang w:eastAsia="en-US"/>
    </w:rPr>
  </w:style>
  <w:style w:type="paragraph" w:customStyle="1" w:styleId="afb">
    <w:name w:val="注意"/>
    <w:next w:val="a5"/>
    <w:rsid w:val="00804F5D"/>
    <w:pPr>
      <w:tabs>
        <w:tab w:val="left" w:pos="1134"/>
      </w:tabs>
      <w:spacing w:before="120" w:after="120" w:line="300" w:lineRule="auto"/>
      <w:ind w:left="1134" w:hanging="567"/>
    </w:pPr>
    <w:rPr>
      <w:rFonts w:ascii="Arial" w:eastAsia="黑体" w:hAnsi="Arial"/>
      <w:sz w:val="21"/>
      <w:lang w:eastAsia="en-US"/>
    </w:rPr>
  </w:style>
  <w:style w:type="paragraph" w:customStyle="1" w:styleId="Acronym">
    <w:name w:val="Acronym"/>
    <w:rsid w:val="00804F5D"/>
    <w:pPr>
      <w:spacing w:before="120" w:after="120"/>
    </w:pPr>
    <w:rPr>
      <w:rFonts w:eastAsia="Microsoft YaHei UI Light"/>
      <w:sz w:val="21"/>
      <w:lang w:eastAsia="en-US"/>
    </w:rPr>
  </w:style>
  <w:style w:type="paragraph" w:customStyle="1" w:styleId="TOC1">
    <w:name w:val="TOC 标题1"/>
    <w:next w:val="a5"/>
    <w:qFormat/>
    <w:rsid w:val="00804F5D"/>
    <w:pPr>
      <w:pageBreakBefore/>
      <w:spacing w:before="120" w:after="480"/>
      <w:jc w:val="center"/>
      <w:outlineLvl w:val="0"/>
    </w:pPr>
    <w:rPr>
      <w:rFonts w:ascii="Arial" w:eastAsia="黑体" w:hAnsi="Arial"/>
      <w:spacing w:val="100"/>
      <w:sz w:val="40"/>
      <w:lang w:eastAsia="en-US"/>
    </w:rPr>
  </w:style>
  <w:style w:type="paragraph" w:customStyle="1" w:styleId="Figuretext">
    <w:name w:val="Figure text"/>
    <w:next w:val="a5"/>
    <w:qFormat/>
    <w:rsid w:val="00804F5D"/>
    <w:pPr>
      <w:spacing w:before="40" w:after="40"/>
    </w:pPr>
    <w:rPr>
      <w:sz w:val="18"/>
      <w:lang w:eastAsia="en-US"/>
    </w:rPr>
  </w:style>
  <w:style w:type="paragraph" w:customStyle="1" w:styleId="a0">
    <w:name w:val="列表项目符号（缩进）"/>
    <w:rsid w:val="00804F5D"/>
    <w:pPr>
      <w:numPr>
        <w:numId w:val="5"/>
      </w:numPr>
      <w:spacing w:before="80" w:after="80" w:line="300" w:lineRule="auto"/>
    </w:pPr>
    <w:rPr>
      <w:rFonts w:eastAsia="Microsoft JhengHei UI Light"/>
      <w:iCs/>
      <w:spacing w:val="2"/>
      <w:sz w:val="21"/>
      <w:lang w:eastAsia="en-US"/>
    </w:rPr>
  </w:style>
  <w:style w:type="table" w:customStyle="1" w:styleId="Table">
    <w:name w:val="Table"/>
    <w:basedOn w:val="a7"/>
    <w:rsid w:val="00804F5D"/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  <w:vAlign w:val="center"/>
    </w:tcPr>
    <w:tblStylePr w:type="firstRow">
      <w:tblPr/>
      <w:trPr>
        <w:tblHeader/>
      </w:trPr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Configfilescreendisplay">
    <w:name w:val="Config file&amp;screen display"/>
    <w:next w:val="a5"/>
    <w:rsid w:val="00804F5D"/>
    <w:pPr>
      <w:spacing w:before="80" w:after="80"/>
      <w:ind w:left="1134"/>
    </w:pPr>
    <w:rPr>
      <w:rFonts w:ascii="Courier New" w:hAnsi="Courier New"/>
      <w:sz w:val="18"/>
      <w:szCs w:val="22"/>
      <w:lang w:eastAsia="en-US"/>
    </w:rPr>
  </w:style>
  <w:style w:type="paragraph" w:customStyle="1" w:styleId="Configfilescreendisplay1">
    <w:name w:val="Config file&amp;screen display 1"/>
    <w:next w:val="a5"/>
    <w:rsid w:val="00804F5D"/>
    <w:pPr>
      <w:spacing w:before="80" w:after="80"/>
      <w:ind w:left="1531"/>
    </w:pPr>
    <w:rPr>
      <w:rFonts w:ascii="Courier New" w:hAnsi="Courier New"/>
      <w:sz w:val="18"/>
      <w:szCs w:val="22"/>
      <w:lang w:eastAsia="en-US"/>
    </w:rPr>
  </w:style>
  <w:style w:type="paragraph" w:customStyle="1" w:styleId="afc">
    <w:name w:val="正文（缩进）"/>
    <w:next w:val="a5"/>
    <w:rsid w:val="00804F5D"/>
    <w:pPr>
      <w:spacing w:before="80" w:after="80" w:line="300" w:lineRule="auto"/>
      <w:ind w:left="1531"/>
    </w:pPr>
    <w:rPr>
      <w:rFonts w:ascii="Arial Unicode MS" w:eastAsia="Microsoft YaHei UI Light" w:hAnsi="Arial Unicode MS"/>
      <w:bCs/>
      <w:sz w:val="21"/>
      <w:lang w:eastAsia="en-US"/>
    </w:rPr>
  </w:style>
  <w:style w:type="paragraph" w:customStyle="1" w:styleId="ListNumber1">
    <w:name w:val="List Number 1"/>
    <w:qFormat/>
    <w:rsid w:val="00804F5D"/>
    <w:pPr>
      <w:numPr>
        <w:ilvl w:val="7"/>
        <w:numId w:val="1"/>
      </w:numPr>
      <w:tabs>
        <w:tab w:val="left" w:pos="1928"/>
      </w:tabs>
      <w:spacing w:before="80" w:after="80" w:line="300" w:lineRule="auto"/>
    </w:pPr>
    <w:rPr>
      <w:spacing w:val="2"/>
      <w:sz w:val="21"/>
      <w:lang w:eastAsia="en-US"/>
    </w:rPr>
  </w:style>
  <w:style w:type="table" w:customStyle="1" w:styleId="Table0">
    <w:name w:val="Table_0"/>
    <w:basedOn w:val="a7"/>
    <w:rsid w:val="00804F5D"/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  <w:vAlign w:val="center"/>
    </w:tcPr>
    <w:tblStylePr w:type="firstRow">
      <w:tblPr/>
      <w:trPr>
        <w:tblHeader/>
      </w:trPr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UNIXContent">
    <w:name w:val="UNIX_Content"/>
    <w:next w:val="a5"/>
    <w:rsid w:val="00804F5D"/>
    <w:pPr>
      <w:pBdr>
        <w:top w:val="single" w:sz="4" w:space="6" w:color="auto"/>
        <w:bottom w:val="single" w:sz="4" w:space="6" w:color="auto"/>
      </w:pBdr>
      <w:spacing w:before="80" w:after="80"/>
      <w:ind w:left="1134"/>
    </w:pPr>
    <w:rPr>
      <w:rFonts w:ascii="Courier New" w:hAnsi="Courier New"/>
      <w:sz w:val="18"/>
      <w:lang w:eastAsia="en-US"/>
    </w:rPr>
  </w:style>
  <w:style w:type="paragraph" w:customStyle="1" w:styleId="Appendix1">
    <w:name w:val="Appendix 1"/>
    <w:next w:val="a5"/>
    <w:qFormat/>
    <w:rsid w:val="00804F5D"/>
    <w:pPr>
      <w:keepNext/>
      <w:numPr>
        <w:numId w:val="6"/>
      </w:numPr>
      <w:spacing w:before="120" w:after="120" w:line="276" w:lineRule="auto"/>
      <w:outlineLvl w:val="0"/>
    </w:pPr>
    <w:rPr>
      <w:rFonts w:ascii="Arial" w:eastAsia="Microsoft YaHei UI" w:hAnsi="Arial"/>
      <w:b/>
      <w:sz w:val="36"/>
    </w:rPr>
  </w:style>
  <w:style w:type="paragraph" w:customStyle="1" w:styleId="Appendix2">
    <w:name w:val="Appendix 2"/>
    <w:next w:val="a5"/>
    <w:qFormat/>
    <w:rsid w:val="00804F5D"/>
    <w:pPr>
      <w:keepNext/>
      <w:numPr>
        <w:ilvl w:val="1"/>
        <w:numId w:val="6"/>
      </w:numPr>
      <w:spacing w:before="180" w:after="120"/>
      <w:outlineLvl w:val="1"/>
    </w:pPr>
    <w:rPr>
      <w:rFonts w:ascii="Arial" w:eastAsia="Microsoft YaHei UI" w:hAnsi="Arial"/>
      <w:b/>
      <w:sz w:val="30"/>
      <w:lang w:eastAsia="en-US"/>
    </w:rPr>
  </w:style>
  <w:style w:type="paragraph" w:customStyle="1" w:styleId="Appendix3">
    <w:name w:val="Appendix 3"/>
    <w:next w:val="a5"/>
    <w:qFormat/>
    <w:rsid w:val="00804F5D"/>
    <w:pPr>
      <w:keepNext/>
      <w:numPr>
        <w:ilvl w:val="2"/>
        <w:numId w:val="6"/>
      </w:numPr>
      <w:spacing w:before="180" w:after="120"/>
      <w:outlineLvl w:val="2"/>
    </w:pPr>
    <w:rPr>
      <w:rFonts w:ascii="Arial" w:eastAsia="Microsoft YaHei UI" w:hAnsi="Arial"/>
      <w:b/>
      <w:sz w:val="24"/>
      <w:lang w:eastAsia="en-US"/>
    </w:rPr>
  </w:style>
  <w:style w:type="paragraph" w:customStyle="1" w:styleId="Appendix4">
    <w:name w:val="Appendix 4"/>
    <w:next w:val="a5"/>
    <w:qFormat/>
    <w:rsid w:val="00804F5D"/>
    <w:pPr>
      <w:numPr>
        <w:ilvl w:val="3"/>
        <w:numId w:val="6"/>
      </w:numPr>
      <w:spacing w:before="120" w:after="120" w:line="300" w:lineRule="auto"/>
      <w:outlineLvl w:val="3"/>
    </w:pPr>
    <w:rPr>
      <w:rFonts w:ascii="Arial" w:eastAsia="黑体" w:hAnsi="Arial"/>
      <w:bCs/>
      <w:sz w:val="22"/>
    </w:rPr>
  </w:style>
  <w:style w:type="paragraph" w:customStyle="1" w:styleId="AFigureCaption">
    <w:name w:val="AFigure Caption"/>
    <w:next w:val="a5"/>
    <w:qFormat/>
    <w:rsid w:val="00804F5D"/>
    <w:pPr>
      <w:numPr>
        <w:ilvl w:val="4"/>
        <w:numId w:val="6"/>
      </w:numPr>
      <w:spacing w:before="120" w:after="240"/>
    </w:pPr>
    <w:rPr>
      <w:rFonts w:ascii="Arial" w:eastAsia="黑体" w:hAnsi="Arial"/>
    </w:rPr>
  </w:style>
  <w:style w:type="paragraph" w:customStyle="1" w:styleId="ATableCaption">
    <w:name w:val="ATable Caption"/>
    <w:next w:val="a5"/>
    <w:qFormat/>
    <w:rsid w:val="00804F5D"/>
    <w:pPr>
      <w:keepNext/>
      <w:keepLines/>
      <w:numPr>
        <w:ilvl w:val="5"/>
        <w:numId w:val="6"/>
      </w:numPr>
      <w:spacing w:before="120" w:after="80" w:line="276" w:lineRule="auto"/>
    </w:pPr>
    <w:rPr>
      <w:rFonts w:ascii="Arial" w:eastAsia="黑体" w:hAnsi="Arial"/>
    </w:rPr>
  </w:style>
  <w:style w:type="paragraph" w:customStyle="1" w:styleId="Description">
    <w:name w:val="Description"/>
    <w:next w:val="a5"/>
    <w:rsid w:val="00804F5D"/>
    <w:pPr>
      <w:spacing w:before="120" w:after="360" w:line="300" w:lineRule="auto"/>
      <w:jc w:val="both"/>
    </w:pPr>
    <w:rPr>
      <w:rFonts w:ascii="Arial" w:eastAsia="黑体" w:hAnsi="Arial"/>
      <w:sz w:val="36"/>
      <w:szCs w:val="44"/>
      <w:lang w:eastAsia="en-US"/>
    </w:rPr>
  </w:style>
  <w:style w:type="character" w:customStyle="1" w:styleId="normalbold">
    <w:name w:val="normalbold"/>
    <w:rsid w:val="00804F5D"/>
    <w:rPr>
      <w:rFonts w:ascii="Times New Roman" w:eastAsia="宋体" w:hAnsi="Times New Roman"/>
      <w:b/>
      <w:sz w:val="21"/>
      <w:szCs w:val="21"/>
    </w:rPr>
  </w:style>
  <w:style w:type="paragraph" w:customStyle="1" w:styleId="Normal2">
    <w:name w:val="Normal2"/>
    <w:qFormat/>
    <w:rsid w:val="00804F5D"/>
    <w:pPr>
      <w:spacing w:line="260" w:lineRule="exact"/>
      <w:jc w:val="both"/>
    </w:pPr>
    <w:rPr>
      <w:rFonts w:ascii="Arial" w:eastAsia="黑体" w:hAnsi="Arial" w:cs="Arial"/>
      <w:spacing w:val="2"/>
      <w:sz w:val="18"/>
      <w:szCs w:val="18"/>
    </w:rPr>
  </w:style>
  <w:style w:type="paragraph" w:customStyle="1" w:styleId="Normal3">
    <w:name w:val="Normal3"/>
    <w:next w:val="a5"/>
    <w:rsid w:val="00804F5D"/>
    <w:pPr>
      <w:spacing w:after="120"/>
      <w:jc w:val="center"/>
      <w:outlineLvl w:val="0"/>
    </w:pPr>
    <w:rPr>
      <w:rFonts w:ascii="Arial" w:eastAsia="黑体" w:hAnsi="Arial" w:cs="Arial"/>
      <w:spacing w:val="2"/>
      <w:sz w:val="32"/>
      <w:szCs w:val="24"/>
    </w:rPr>
  </w:style>
  <w:style w:type="paragraph" w:customStyle="1" w:styleId="TableText1">
    <w:name w:val="TableText1"/>
    <w:rsid w:val="00804F5D"/>
    <w:pPr>
      <w:spacing w:line="280" w:lineRule="exact"/>
      <w:jc w:val="center"/>
    </w:pPr>
    <w:rPr>
      <w:rFonts w:ascii="Arial" w:hAnsi="Arial" w:cs="Arial"/>
      <w:bCs/>
      <w:spacing w:val="2"/>
      <w:sz w:val="18"/>
      <w:szCs w:val="18"/>
    </w:rPr>
  </w:style>
  <w:style w:type="paragraph" w:customStyle="1" w:styleId="TableHeading1">
    <w:name w:val="TableHeading1"/>
    <w:rsid w:val="00804F5D"/>
    <w:pPr>
      <w:spacing w:line="280" w:lineRule="exact"/>
      <w:jc w:val="center"/>
    </w:pPr>
    <w:rPr>
      <w:rFonts w:ascii="Arial Bold" w:hAnsi="Arial Bold" w:cs="Arial"/>
      <w:b/>
      <w:bCs/>
      <w:spacing w:val="2"/>
      <w:sz w:val="18"/>
      <w:szCs w:val="18"/>
    </w:rPr>
  </w:style>
  <w:style w:type="paragraph" w:customStyle="1" w:styleId="11">
    <w:name w:val="修订1"/>
    <w:next w:val="a5"/>
    <w:rsid w:val="00804F5D"/>
    <w:pPr>
      <w:pageBreakBefore/>
      <w:widowControl w:val="0"/>
      <w:snapToGrid w:val="0"/>
      <w:spacing w:before="240" w:after="360"/>
      <w:jc w:val="center"/>
      <w:outlineLvl w:val="0"/>
    </w:pPr>
    <w:rPr>
      <w:rFonts w:ascii="Arial" w:eastAsia="黑体" w:hAnsi="Arial"/>
      <w:bCs/>
      <w:color w:val="000000"/>
      <w:spacing w:val="2"/>
      <w:kern w:val="2"/>
      <w:sz w:val="40"/>
      <w:szCs w:val="36"/>
    </w:rPr>
  </w:style>
  <w:style w:type="character" w:customStyle="1" w:styleId="Char2">
    <w:name w:val="表格正文 Char"/>
    <w:link w:val="af8"/>
    <w:qFormat/>
    <w:rsid w:val="00804F5D"/>
    <w:rPr>
      <w:rFonts w:eastAsia="Microsoft YaHei UI Light" w:cs="Arial"/>
      <w:sz w:val="18"/>
      <w:lang w:eastAsia="en-US"/>
    </w:rPr>
  </w:style>
  <w:style w:type="character" w:customStyle="1" w:styleId="Char3">
    <w:name w:val="表头 Char"/>
    <w:link w:val="af9"/>
    <w:rsid w:val="00804F5D"/>
    <w:rPr>
      <w:rFonts w:ascii="Arial" w:eastAsia="Microsoft YaHei UI Light" w:hAnsi="Arial"/>
      <w:sz w:val="19"/>
      <w:lang w:eastAsia="en-US"/>
    </w:rPr>
  </w:style>
  <w:style w:type="character" w:customStyle="1" w:styleId="3Char">
    <w:name w:val="标题 3 Char"/>
    <w:link w:val="3"/>
    <w:rsid w:val="00804F5D"/>
    <w:rPr>
      <w:rFonts w:ascii="Arial" w:eastAsia="Microsoft YaHei UI" w:hAnsi="Arial"/>
      <w:b/>
      <w:sz w:val="24"/>
      <w:lang w:eastAsia="en-US"/>
    </w:rPr>
  </w:style>
  <w:style w:type="character" w:customStyle="1" w:styleId="4Char">
    <w:name w:val="标题 4 Char"/>
    <w:link w:val="4"/>
    <w:rsid w:val="00804F5D"/>
    <w:rPr>
      <w:rFonts w:ascii="Arial" w:eastAsia="Microsoft YaHei UI" w:hAnsi="Arial"/>
      <w:b/>
      <w:snapToGrid w:val="0"/>
      <w:sz w:val="22"/>
      <w:lang w:eastAsia="en-US"/>
    </w:rPr>
  </w:style>
  <w:style w:type="paragraph" w:customStyle="1" w:styleId="Note">
    <w:name w:val="Note"/>
    <w:next w:val="a5"/>
    <w:rsid w:val="00804F5D"/>
    <w:pPr>
      <w:tabs>
        <w:tab w:val="left" w:pos="1418"/>
      </w:tabs>
      <w:spacing w:before="120" w:after="120" w:line="300" w:lineRule="auto"/>
      <w:ind w:left="1418" w:hanging="567"/>
    </w:pPr>
    <w:rPr>
      <w:rFonts w:ascii="Arial" w:eastAsia="黑体" w:hAnsi="Arial"/>
      <w:sz w:val="21"/>
      <w:lang w:eastAsia="en-US"/>
    </w:rPr>
  </w:style>
  <w:style w:type="paragraph" w:customStyle="1" w:styleId="afd">
    <w:name w:val="样式 表头 + 五号"/>
    <w:basedOn w:val="af9"/>
    <w:qFormat/>
    <w:rsid w:val="00804F5D"/>
    <w:rPr>
      <w:b/>
      <w:sz w:val="21"/>
    </w:rPr>
  </w:style>
  <w:style w:type="character" w:customStyle="1" w:styleId="Char">
    <w:name w:val="批注文字 Char"/>
    <w:basedOn w:val="a6"/>
    <w:link w:val="aa"/>
    <w:semiHidden/>
    <w:rsid w:val="00804F5D"/>
    <w:rPr>
      <w:rFonts w:ascii="Arial Unicode MS" w:eastAsia="Microsoft YaHei UI Light" w:hAnsi="Arial Unicode MS"/>
      <w:spacing w:val="2"/>
    </w:rPr>
  </w:style>
  <w:style w:type="character" w:customStyle="1" w:styleId="Char1">
    <w:name w:val="批注主题 Char"/>
    <w:basedOn w:val="Char"/>
    <w:link w:val="af0"/>
    <w:rsid w:val="00804F5D"/>
    <w:rPr>
      <w:rFonts w:ascii="Arial Unicode MS" w:eastAsia="Microsoft YaHei UI Light" w:hAnsi="Arial Unicode MS"/>
      <w:b/>
      <w:bCs/>
      <w:spacing w:val="2"/>
      <w:sz w:val="21"/>
      <w:szCs w:val="24"/>
    </w:rPr>
  </w:style>
  <w:style w:type="character" w:customStyle="1" w:styleId="apple-style-span">
    <w:name w:val="apple-style-span"/>
    <w:rsid w:val="00804F5D"/>
  </w:style>
  <w:style w:type="paragraph" w:styleId="afe">
    <w:name w:val="List Paragraph"/>
    <w:basedOn w:val="a5"/>
    <w:uiPriority w:val="34"/>
    <w:qFormat/>
    <w:rsid w:val="00804F5D"/>
    <w:pPr>
      <w:ind w:firstLine="420"/>
    </w:pPr>
  </w:style>
  <w:style w:type="character" w:customStyle="1" w:styleId="HTMLChar">
    <w:name w:val="HTML 预设格式 Char"/>
    <w:basedOn w:val="a6"/>
    <w:link w:val="HTML"/>
    <w:uiPriority w:val="99"/>
    <w:rsid w:val="00804F5D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6"/>
    <w:link w:val="ac"/>
    <w:rsid w:val="00804F5D"/>
    <w:rPr>
      <w:rFonts w:ascii="Arial" w:hAnsi="Arial"/>
      <w:sz w:val="18"/>
      <w:lang w:eastAsia="en-US"/>
    </w:rPr>
  </w:style>
  <w:style w:type="character" w:customStyle="1" w:styleId="cm-string">
    <w:name w:val="cm-string"/>
    <w:basedOn w:val="a6"/>
    <w:rsid w:val="00804F5D"/>
  </w:style>
  <w:style w:type="character" w:customStyle="1" w:styleId="cm-builtin">
    <w:name w:val="cm-builtin"/>
    <w:basedOn w:val="a6"/>
    <w:rsid w:val="00804F5D"/>
  </w:style>
  <w:style w:type="paragraph" w:customStyle="1" w:styleId="md-end-block">
    <w:name w:val="md-end-block"/>
    <w:basedOn w:val="a5"/>
    <w:rsid w:val="00804F5D"/>
    <w:pPr>
      <w:spacing w:before="0" w:beforeAutospacing="1" w:after="0" w:afterAutospacing="1"/>
      <w:jc w:val="left"/>
    </w:pPr>
    <w:rPr>
      <w:rFonts w:ascii="宋体" w:eastAsia="宋体" w:hAnsi="宋体" w:hint="eastAsia"/>
    </w:rPr>
  </w:style>
  <w:style w:type="character" w:customStyle="1" w:styleId="5Char">
    <w:name w:val="标题 5 Char"/>
    <w:basedOn w:val="a6"/>
    <w:link w:val="5"/>
    <w:rsid w:val="00804F5D"/>
    <w:rPr>
      <w:rFonts w:ascii="Calibri" w:eastAsia="黑体" w:hAnsi="Calibri" w:cs="Times New Roman" w:hint="default"/>
      <w:b/>
      <w:kern w:val="2"/>
      <w:sz w:val="28"/>
      <w:szCs w:val="28"/>
    </w:rPr>
  </w:style>
  <w:style w:type="paragraph" w:customStyle="1" w:styleId="msolistparagraph0">
    <w:name w:val="msolistparagraph"/>
    <w:basedOn w:val="a5"/>
    <w:rsid w:val="00804F5D"/>
    <w:pPr>
      <w:widowControl w:val="0"/>
      <w:spacing w:before="0" w:after="0"/>
      <w:ind w:firstLine="420"/>
    </w:pPr>
    <w:rPr>
      <w:rFonts w:ascii="Calibri" w:eastAsia="宋体" w:hAnsi="Calibri"/>
      <w:kern w:val="2"/>
      <w:sz w:val="21"/>
      <w:szCs w:val="22"/>
    </w:rPr>
  </w:style>
  <w:style w:type="character" w:customStyle="1" w:styleId="md-softbreak">
    <w:name w:val="md-softbreak"/>
    <w:basedOn w:val="a6"/>
    <w:rsid w:val="00804F5D"/>
  </w:style>
  <w:style w:type="character" w:customStyle="1" w:styleId="6Char">
    <w:name w:val="标题 6 Char"/>
    <w:basedOn w:val="a6"/>
    <w:link w:val="6"/>
    <w:rsid w:val="00804F5D"/>
    <w:rPr>
      <w:rFonts w:ascii="Calibri Light" w:eastAsia="宋体" w:hAnsi="Calibri Light" w:cs="Times New Roman" w:hint="default"/>
      <w:b/>
      <w:kern w:val="2"/>
      <w:sz w:val="24"/>
      <w:szCs w:val="24"/>
    </w:rPr>
  </w:style>
  <w:style w:type="character" w:customStyle="1" w:styleId="md-expand">
    <w:name w:val="md-expand"/>
    <w:basedOn w:val="a6"/>
    <w:rsid w:val="00804F5D"/>
  </w:style>
  <w:style w:type="character" w:customStyle="1" w:styleId="cm-tab">
    <w:name w:val="cm-tab"/>
    <w:basedOn w:val="a6"/>
    <w:rsid w:val="00804F5D"/>
  </w:style>
  <w:style w:type="character" w:customStyle="1" w:styleId="2Char">
    <w:name w:val="标题 2 Char"/>
    <w:basedOn w:val="a6"/>
    <w:link w:val="2"/>
    <w:rsid w:val="00804F5D"/>
    <w:rPr>
      <w:rFonts w:ascii="Calibri Light" w:eastAsia="Microsoft YaHei UI" w:hAnsi="Calibri Light" w:cs="Times New Roman" w:hint="default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216;&#26415;&#39044;&#30740;\&#29233;WiFi&#27010;&#35201;&#35774;&#35745;&#27169;&#26495;_V1.0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AF459-95E8-45A5-B8F4-64EAEE5A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爱WiFi概要设计模板_V1.0.0.dotx</Template>
  <TotalTime>0</TotalTime>
  <Pages>11</Pages>
  <Words>788</Words>
  <Characters>4494</Characters>
  <Application>Microsoft Office Word</Application>
  <DocSecurity>0</DocSecurity>
  <Lines>37</Lines>
  <Paragraphs>10</Paragraphs>
  <ScaleCrop>false</ScaleCrop>
  <Company>UTStarcom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XXXX概要设计说明</dc:title>
  <dc:creator>Administrator</dc:creator>
  <cp:lastModifiedBy>zhang dozen</cp:lastModifiedBy>
  <cp:revision>2</cp:revision>
  <cp:lastPrinted>2015-10-14T07:04:00Z</cp:lastPrinted>
  <dcterms:created xsi:type="dcterms:W3CDTF">2019-11-12T01:43:00Z</dcterms:created>
  <dcterms:modified xsi:type="dcterms:W3CDTF">2019-11-12T01:43:00Z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